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33418692"/>
        <w:docPartObj>
          <w:docPartGallery w:val="Cover Pages"/>
          <w:docPartUnique/>
        </w:docPartObj>
      </w:sdtPr>
      <w:sdtEndPr>
        <w:rPr>
          <w:b/>
          <w:bCs/>
          <w:smallCaps/>
        </w:rPr>
      </w:sdtEndPr>
      <w:sdtContent>
        <w:p w:rsidR="00A146F0" w:rsidRDefault="00A146F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146F0" w:rsidRDefault="00A146F0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Project Backlog: Restaurant Management System</w:t>
                                    </w:r>
                                  </w:p>
                                </w:sdtContent>
                              </w:sdt>
                              <w:p w:rsidR="00A146F0" w:rsidRDefault="00A146F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A146F0" w:rsidRPr="00824C79" w:rsidRDefault="00A146F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EastAsia"/>
                                      <w:color w:val="FFFFFF" w:themeColor="background1"/>
                                      <w:sz w:val="36"/>
                                      <w:szCs w:val="28"/>
                                    </w:rPr>
                                    <w:alias w:val="Abstract"/>
                                    <w:id w:val="-181217009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824C79">
                                      <w:rPr>
                                        <w:rFonts w:eastAsiaTheme="minorEastAsia"/>
                                        <w:color w:val="FFFFFF" w:themeColor="background1"/>
                                        <w:sz w:val="36"/>
                                        <w:szCs w:val="28"/>
                                      </w:rPr>
                                      <w:t xml:space="preserve">ECSE 428 – Software Engineering </w:t>
                                    </w:r>
                                    <w:proofErr w:type="spellStart"/>
                                    <w:r w:rsidRPr="00824C79">
                                      <w:rPr>
                                        <w:rFonts w:eastAsiaTheme="minorEastAsia"/>
                                        <w:color w:val="FFFFFF" w:themeColor="background1"/>
                                        <w:sz w:val="36"/>
                                        <w:szCs w:val="28"/>
                                      </w:rPr>
                                      <w:t>Practice</w:t>
                                    </w:r>
                                  </w:sdtContent>
                                </w:sdt>
                                <w:proofErr w:type="spellEnd"/>
                              </w:p>
                              <w:p w:rsidR="00A146F0" w:rsidRPr="00824C79" w:rsidRDefault="00A146F0" w:rsidP="00A146F0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824C79">
                                  <w:rPr>
                                    <w:color w:val="FFFFFF" w:themeColor="background1"/>
                                    <w:sz w:val="36"/>
                                  </w:rPr>
                                  <w:fldChar w:fldCharType="begin"/>
                                </w:r>
                                <w:r w:rsidRPr="00824C79">
                                  <w:rPr>
                                    <w:color w:val="FFFFFF" w:themeColor="background1"/>
                                    <w:sz w:val="36"/>
                                  </w:rPr>
                                  <w:instrText xml:space="preserve"> DATE \@ "MMMM d, yyyy" </w:instrText>
                                </w:r>
                                <w:r w:rsidRPr="00824C79">
                                  <w:rPr>
                                    <w:color w:val="FFFFFF" w:themeColor="background1"/>
                                    <w:sz w:val="36"/>
                                  </w:rPr>
                                  <w:fldChar w:fldCharType="separate"/>
                                </w:r>
                                <w:proofErr w:type="spellStart"/>
                                <w:r w:rsidRPr="00824C79">
                                  <w:rPr>
                                    <w:noProof/>
                                    <w:color w:val="FFFFFF" w:themeColor="background1"/>
                                    <w:sz w:val="36"/>
                                  </w:rPr>
                                  <w:t>January</w:t>
                                </w:r>
                                <w:proofErr w:type="spellEnd"/>
                                <w:r w:rsidRPr="00824C79">
                                  <w:rPr>
                                    <w:noProof/>
                                    <w:color w:val="FFFFFF" w:themeColor="background1"/>
                                    <w:sz w:val="36"/>
                                  </w:rPr>
                                  <w:t xml:space="preserve"> 19, 2014</w:t>
                                </w:r>
                                <w:r w:rsidRPr="00824C79">
                                  <w:rPr>
                                    <w:color w:val="FFFFFF" w:themeColor="background1"/>
                                    <w:sz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f07f09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146F0" w:rsidRDefault="00A146F0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Project Backlog: Restaurant Management System</w:t>
                              </w:r>
                            </w:p>
                          </w:sdtContent>
                        </w:sdt>
                        <w:p w:rsidR="00A146F0" w:rsidRDefault="00A146F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A146F0" w:rsidRPr="00824C79" w:rsidRDefault="00A146F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sz w:val="36"/>
                            </w:rPr>
                          </w:pPr>
                          <w:sdt>
                            <w:sdtPr>
                              <w:rPr>
                                <w:rFonts w:eastAsiaTheme="minorEastAsia"/>
                                <w:color w:val="FFFFFF" w:themeColor="background1"/>
                                <w:sz w:val="36"/>
                                <w:szCs w:val="28"/>
                              </w:rPr>
                              <w:alias w:val="Abstract"/>
                              <w:id w:val="-181217009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824C79">
                                <w:rPr>
                                  <w:rFonts w:eastAsiaTheme="minorEastAsia"/>
                                  <w:color w:val="FFFFFF" w:themeColor="background1"/>
                                  <w:sz w:val="36"/>
                                  <w:szCs w:val="28"/>
                                </w:rPr>
                                <w:t xml:space="preserve">ECSE 428 – Software Engineering </w:t>
                              </w:r>
                              <w:proofErr w:type="spellStart"/>
                              <w:r w:rsidRPr="00824C79">
                                <w:rPr>
                                  <w:rFonts w:eastAsiaTheme="minorEastAsia"/>
                                  <w:color w:val="FFFFFF" w:themeColor="background1"/>
                                  <w:sz w:val="36"/>
                                  <w:szCs w:val="28"/>
                                </w:rPr>
                                <w:t>Practice</w:t>
                              </w:r>
                            </w:sdtContent>
                          </w:sdt>
                          <w:proofErr w:type="spellEnd"/>
                        </w:p>
                        <w:p w:rsidR="00A146F0" w:rsidRPr="00824C79" w:rsidRDefault="00A146F0" w:rsidP="00A146F0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8"/>
                            </w:rPr>
                          </w:pPr>
                          <w:r w:rsidRPr="00824C79">
                            <w:rPr>
                              <w:color w:val="FFFFFF" w:themeColor="background1"/>
                              <w:sz w:val="36"/>
                            </w:rPr>
                            <w:fldChar w:fldCharType="begin"/>
                          </w:r>
                          <w:r w:rsidRPr="00824C79">
                            <w:rPr>
                              <w:color w:val="FFFFFF" w:themeColor="background1"/>
                              <w:sz w:val="36"/>
                            </w:rPr>
                            <w:instrText xml:space="preserve"> DATE \@ "MMMM d, yyyy" </w:instrText>
                          </w:r>
                          <w:r w:rsidRPr="00824C79">
                            <w:rPr>
                              <w:color w:val="FFFFFF" w:themeColor="background1"/>
                              <w:sz w:val="36"/>
                            </w:rPr>
                            <w:fldChar w:fldCharType="separate"/>
                          </w:r>
                          <w:proofErr w:type="spellStart"/>
                          <w:r w:rsidRPr="00824C79">
                            <w:rPr>
                              <w:noProof/>
                              <w:color w:val="FFFFFF" w:themeColor="background1"/>
                              <w:sz w:val="36"/>
                            </w:rPr>
                            <w:t>January</w:t>
                          </w:r>
                          <w:proofErr w:type="spellEnd"/>
                          <w:r w:rsidRPr="00824C79">
                            <w:rPr>
                              <w:noProof/>
                              <w:color w:val="FFFFFF" w:themeColor="background1"/>
                              <w:sz w:val="36"/>
                            </w:rPr>
                            <w:t xml:space="preserve"> 19, 2014</w:t>
                          </w:r>
                          <w:r w:rsidRPr="00824C79">
                            <w:rPr>
                              <w:color w:val="FFFFFF" w:themeColor="background1"/>
                              <w:sz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24C79" w:rsidRPr="00824C79" w:rsidRDefault="00824C79" w:rsidP="00A146F0">
                                <w:pPr>
                                  <w:pStyle w:val="Subtitle"/>
                                  <w:rPr>
                                    <w:b/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824C79">
                                  <w:rPr>
                                    <w:b/>
                                    <w:color w:val="FFFFFF" w:themeColor="background1"/>
                                    <w:sz w:val="36"/>
                                  </w:rPr>
                                  <w:t>Team Badger the 2</w:t>
                                </w:r>
                                <w:r w:rsidRPr="00824C79">
                                  <w:rPr>
                                    <w:b/>
                                    <w:color w:val="FFFFFF" w:themeColor="background1"/>
                                    <w:sz w:val="36"/>
                                    <w:vertAlign w:val="superscript"/>
                                  </w:rPr>
                                  <w:t>nd</w:t>
                                </w:r>
                                <w:r w:rsidRPr="00824C79">
                                  <w:rPr>
                                    <w:b/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</w:p>
                              <w:p w:rsidR="00A146F0" w:rsidRPr="00824C79" w:rsidRDefault="00A146F0" w:rsidP="00A146F0">
                                <w:pPr>
                                  <w:pStyle w:val="Subtitle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824C79">
                                  <w:rPr>
                                    <w:color w:val="FFFFFF" w:themeColor="background1"/>
                                    <w:sz w:val="24"/>
                                  </w:rPr>
                                  <w:t>Jonathan Bouchard (260429199)</w:t>
                                </w:r>
                              </w:p>
                              <w:p w:rsidR="00A146F0" w:rsidRPr="00824C79" w:rsidRDefault="00A146F0" w:rsidP="00A146F0">
                                <w:pPr>
                                  <w:pStyle w:val="Subtitle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824C79">
                                  <w:rPr>
                                    <w:color w:val="FFFFFF" w:themeColor="background1"/>
                                    <w:sz w:val="24"/>
                                  </w:rPr>
                                  <w:t>Neil Edelman (110121860)</w:t>
                                </w:r>
                              </w:p>
                              <w:p w:rsidR="00A146F0" w:rsidRPr="00824C79" w:rsidRDefault="00A146F0" w:rsidP="00A146F0">
                                <w:pPr>
                                  <w:pStyle w:val="Subtitle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824C79">
                                  <w:rPr>
                                    <w:color w:val="FFFFFF" w:themeColor="background1"/>
                                    <w:sz w:val="24"/>
                                  </w:rPr>
                                  <w:t>Nadine Hariri (260282307)</w:t>
                                </w:r>
                              </w:p>
                              <w:p w:rsidR="00A146F0" w:rsidRPr="00824C79" w:rsidRDefault="00A146F0" w:rsidP="00A146F0">
                                <w:pPr>
                                  <w:pStyle w:val="Subtitle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824C79">
                                  <w:rPr>
                                    <w:color w:val="FFFFFF" w:themeColor="background1"/>
                                    <w:sz w:val="24"/>
                                  </w:rPr>
                                  <w:t>Payom Meshgin (260431193)</w:t>
                                </w:r>
                              </w:p>
                              <w:p w:rsidR="00A146F0" w:rsidRPr="00824C79" w:rsidRDefault="00A146F0" w:rsidP="00A146F0">
                                <w:pPr>
                                  <w:pStyle w:val="Subtitle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proofErr w:type="spellStart"/>
                                <w:r w:rsidRPr="00824C79">
                                  <w:rPr>
                                    <w:color w:val="FFFFFF" w:themeColor="background1"/>
                                    <w:sz w:val="24"/>
                                  </w:rPr>
                                  <w:t>Tiberiu</w:t>
                                </w:r>
                                <w:proofErr w:type="spellEnd"/>
                                <w:r w:rsidRPr="00824C79">
                                  <w:rPr>
                                    <w:color w:val="FFFFFF" w:themeColor="background1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824C79">
                                  <w:rPr>
                                    <w:color w:val="FFFFFF" w:themeColor="background1"/>
                                    <w:sz w:val="24"/>
                                  </w:rPr>
                                  <w:t>Popa</w:t>
                                </w:r>
                                <w:proofErr w:type="spellEnd"/>
                                <w:r w:rsidRPr="00824C79">
                                  <w:rPr>
                                    <w:color w:val="FFFFFF" w:themeColor="background1"/>
                                    <w:sz w:val="24"/>
                                  </w:rPr>
                                  <w:t xml:space="preserve"> (</w:t>
                                </w:r>
                                <w:proofErr w:type="gramStart"/>
                                <w:r w:rsidRPr="00824C79">
                                  <w:rPr>
                                    <w:color w:val="FFFFFF" w:themeColor="background1"/>
                                    <w:sz w:val="24"/>
                                  </w:rPr>
                                  <w:t>260414246 )</w:t>
                                </w:r>
                                <w:proofErr w:type="gramEnd"/>
                              </w:p>
                              <w:p w:rsidR="00A146F0" w:rsidRPr="00824C79" w:rsidRDefault="00A146F0" w:rsidP="00A146F0">
                                <w:pPr>
                                  <w:pStyle w:val="Subtitle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proofErr w:type="spellStart"/>
                                <w:r w:rsidRPr="00824C79">
                                  <w:rPr>
                                    <w:color w:val="FFFFFF" w:themeColor="background1"/>
                                    <w:sz w:val="24"/>
                                  </w:rPr>
                                  <w:t>Sasithra</w:t>
                                </w:r>
                                <w:proofErr w:type="spellEnd"/>
                                <w:r w:rsidRPr="00824C79">
                                  <w:rPr>
                                    <w:color w:val="FFFFFF" w:themeColor="background1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824C79">
                                  <w:rPr>
                                    <w:color w:val="FFFFFF" w:themeColor="background1"/>
                                    <w:sz w:val="24"/>
                                  </w:rPr>
                                  <w:t>Thanabalan</w:t>
                                </w:r>
                                <w:proofErr w:type="spellEnd"/>
                                <w:r w:rsidRPr="00824C79">
                                  <w:rPr>
                                    <w:color w:val="FFFFFF" w:themeColor="background1"/>
                                    <w:sz w:val="24"/>
                                  </w:rPr>
                                  <w:t xml:space="preserve"> (260360593)</w:t>
                                </w:r>
                              </w:p>
                              <w:p w:rsidR="00A146F0" w:rsidRPr="00824C79" w:rsidRDefault="00A146F0" w:rsidP="00A146F0">
                                <w:pPr>
                                  <w:pStyle w:val="Subtitle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824C79">
                                  <w:rPr>
                                    <w:color w:val="FFFFFF" w:themeColor="background1"/>
                                    <w:sz w:val="24"/>
                                  </w:rPr>
                                  <w:t>Yi Qing Xiao (260429342)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323232 [3215]" stroked="f" strokeweight="1pt">
                    <v:path arrowok="t"/>
                    <v:textbox inset="14.4pt,,14.4pt">
                      <w:txbxContent>
                        <w:p w:rsidR="00824C79" w:rsidRPr="00824C79" w:rsidRDefault="00824C79" w:rsidP="00A146F0">
                          <w:pPr>
                            <w:pStyle w:val="Subtitle"/>
                            <w:rPr>
                              <w:b/>
                              <w:color w:val="FFFFFF" w:themeColor="background1"/>
                              <w:sz w:val="36"/>
                            </w:rPr>
                          </w:pPr>
                          <w:r w:rsidRPr="00824C79">
                            <w:rPr>
                              <w:b/>
                              <w:color w:val="FFFFFF" w:themeColor="background1"/>
                              <w:sz w:val="36"/>
                            </w:rPr>
                            <w:t>Team Badger the 2</w:t>
                          </w:r>
                          <w:r w:rsidRPr="00824C79">
                            <w:rPr>
                              <w:b/>
                              <w:color w:val="FFFFFF" w:themeColor="background1"/>
                              <w:sz w:val="36"/>
                              <w:vertAlign w:val="superscript"/>
                            </w:rPr>
                            <w:t>nd</w:t>
                          </w:r>
                          <w:r w:rsidRPr="00824C79">
                            <w:rPr>
                              <w:b/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</w:p>
                        <w:p w:rsidR="00A146F0" w:rsidRPr="00824C79" w:rsidRDefault="00A146F0" w:rsidP="00A146F0">
                          <w:pPr>
                            <w:pStyle w:val="Subtitle"/>
                            <w:rPr>
                              <w:color w:val="FFFFFF" w:themeColor="background1"/>
                              <w:sz w:val="24"/>
                            </w:rPr>
                          </w:pPr>
                          <w:r w:rsidRPr="00824C79">
                            <w:rPr>
                              <w:color w:val="FFFFFF" w:themeColor="background1"/>
                              <w:sz w:val="24"/>
                            </w:rPr>
                            <w:t>Jonathan Bouchard (260429199)</w:t>
                          </w:r>
                        </w:p>
                        <w:p w:rsidR="00A146F0" w:rsidRPr="00824C79" w:rsidRDefault="00A146F0" w:rsidP="00A146F0">
                          <w:pPr>
                            <w:pStyle w:val="Subtitle"/>
                            <w:rPr>
                              <w:color w:val="FFFFFF" w:themeColor="background1"/>
                              <w:sz w:val="24"/>
                            </w:rPr>
                          </w:pPr>
                          <w:r w:rsidRPr="00824C79">
                            <w:rPr>
                              <w:color w:val="FFFFFF" w:themeColor="background1"/>
                              <w:sz w:val="24"/>
                            </w:rPr>
                            <w:t>Neil Edelman (110121860)</w:t>
                          </w:r>
                        </w:p>
                        <w:p w:rsidR="00A146F0" w:rsidRPr="00824C79" w:rsidRDefault="00A146F0" w:rsidP="00A146F0">
                          <w:pPr>
                            <w:pStyle w:val="Subtitle"/>
                            <w:rPr>
                              <w:color w:val="FFFFFF" w:themeColor="background1"/>
                              <w:sz w:val="24"/>
                            </w:rPr>
                          </w:pPr>
                          <w:r w:rsidRPr="00824C79">
                            <w:rPr>
                              <w:color w:val="FFFFFF" w:themeColor="background1"/>
                              <w:sz w:val="24"/>
                            </w:rPr>
                            <w:t>Nadine Hariri (260282307)</w:t>
                          </w:r>
                        </w:p>
                        <w:p w:rsidR="00A146F0" w:rsidRPr="00824C79" w:rsidRDefault="00A146F0" w:rsidP="00A146F0">
                          <w:pPr>
                            <w:pStyle w:val="Subtitle"/>
                            <w:rPr>
                              <w:color w:val="FFFFFF" w:themeColor="background1"/>
                              <w:sz w:val="24"/>
                            </w:rPr>
                          </w:pPr>
                          <w:r w:rsidRPr="00824C79">
                            <w:rPr>
                              <w:color w:val="FFFFFF" w:themeColor="background1"/>
                              <w:sz w:val="24"/>
                            </w:rPr>
                            <w:t>Payom Meshgin (260431193)</w:t>
                          </w:r>
                        </w:p>
                        <w:p w:rsidR="00A146F0" w:rsidRPr="00824C79" w:rsidRDefault="00A146F0" w:rsidP="00A146F0">
                          <w:pPr>
                            <w:pStyle w:val="Subtitle"/>
                            <w:rPr>
                              <w:color w:val="FFFFFF" w:themeColor="background1"/>
                              <w:sz w:val="24"/>
                            </w:rPr>
                          </w:pPr>
                          <w:proofErr w:type="spellStart"/>
                          <w:r w:rsidRPr="00824C79">
                            <w:rPr>
                              <w:color w:val="FFFFFF" w:themeColor="background1"/>
                              <w:sz w:val="24"/>
                            </w:rPr>
                            <w:t>Tiberiu</w:t>
                          </w:r>
                          <w:proofErr w:type="spellEnd"/>
                          <w:r w:rsidRPr="00824C79">
                            <w:rPr>
                              <w:color w:val="FFFFFF" w:themeColor="background1"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824C79">
                            <w:rPr>
                              <w:color w:val="FFFFFF" w:themeColor="background1"/>
                              <w:sz w:val="24"/>
                            </w:rPr>
                            <w:t>Popa</w:t>
                          </w:r>
                          <w:proofErr w:type="spellEnd"/>
                          <w:r w:rsidRPr="00824C79">
                            <w:rPr>
                              <w:color w:val="FFFFFF" w:themeColor="background1"/>
                              <w:sz w:val="24"/>
                            </w:rPr>
                            <w:t xml:space="preserve"> (</w:t>
                          </w:r>
                          <w:proofErr w:type="gramStart"/>
                          <w:r w:rsidRPr="00824C79">
                            <w:rPr>
                              <w:color w:val="FFFFFF" w:themeColor="background1"/>
                              <w:sz w:val="24"/>
                            </w:rPr>
                            <w:t>260414246 )</w:t>
                          </w:r>
                          <w:proofErr w:type="gramEnd"/>
                        </w:p>
                        <w:p w:rsidR="00A146F0" w:rsidRPr="00824C79" w:rsidRDefault="00A146F0" w:rsidP="00A146F0">
                          <w:pPr>
                            <w:pStyle w:val="Subtitle"/>
                            <w:rPr>
                              <w:color w:val="FFFFFF" w:themeColor="background1"/>
                              <w:sz w:val="24"/>
                            </w:rPr>
                          </w:pPr>
                          <w:proofErr w:type="spellStart"/>
                          <w:r w:rsidRPr="00824C79">
                            <w:rPr>
                              <w:color w:val="FFFFFF" w:themeColor="background1"/>
                              <w:sz w:val="24"/>
                            </w:rPr>
                            <w:t>Sasithra</w:t>
                          </w:r>
                          <w:proofErr w:type="spellEnd"/>
                          <w:r w:rsidRPr="00824C79">
                            <w:rPr>
                              <w:color w:val="FFFFFF" w:themeColor="background1"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824C79">
                            <w:rPr>
                              <w:color w:val="FFFFFF" w:themeColor="background1"/>
                              <w:sz w:val="24"/>
                            </w:rPr>
                            <w:t>Thanabalan</w:t>
                          </w:r>
                          <w:proofErr w:type="spellEnd"/>
                          <w:r w:rsidRPr="00824C79">
                            <w:rPr>
                              <w:color w:val="FFFFFF" w:themeColor="background1"/>
                              <w:sz w:val="24"/>
                            </w:rPr>
                            <w:t xml:space="preserve"> (260360593)</w:t>
                          </w:r>
                        </w:p>
                        <w:p w:rsidR="00A146F0" w:rsidRPr="00824C79" w:rsidRDefault="00A146F0" w:rsidP="00A146F0">
                          <w:pPr>
                            <w:pStyle w:val="Subtitle"/>
                            <w:rPr>
                              <w:color w:val="FFFFFF" w:themeColor="background1"/>
                              <w:sz w:val="24"/>
                            </w:rPr>
                          </w:pPr>
                          <w:r w:rsidRPr="00824C79">
                            <w:rPr>
                              <w:color w:val="FFFFFF" w:themeColor="background1"/>
                              <w:sz w:val="24"/>
                            </w:rPr>
                            <w:t>Yi Qing Xiao (260429342)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146F0" w:rsidRDefault="00A146F0"/>
        <w:p w:rsidR="00A146F0" w:rsidRDefault="00A146F0">
          <w:r>
            <w:rPr>
              <w:b/>
              <w:bCs/>
              <w:smallCaps/>
            </w:rPr>
            <w:br w:type="page"/>
          </w:r>
        </w:p>
      </w:sdtContent>
    </w:sdt>
    <w:sdt>
      <w:sdtPr>
        <w:id w:val="12491552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mallCaps w:val="0"/>
          <w:noProof/>
          <w:color w:val="404040" w:themeColor="text1" w:themeTint="BF"/>
          <w:sz w:val="22"/>
          <w:szCs w:val="20"/>
        </w:rPr>
      </w:sdtEndPr>
      <w:sdtContent>
        <w:p w:rsidR="00B6361C" w:rsidRDefault="00B6361C">
          <w:pPr>
            <w:pStyle w:val="TOCHeading"/>
          </w:pPr>
          <w:r>
            <w:t>Table of Contents</w:t>
          </w:r>
        </w:p>
        <w:bookmarkStart w:id="0" w:name="_GoBack"/>
        <w:p w:rsidR="00B6361C" w:rsidRDefault="00B636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932358" w:history="1">
            <w:r w:rsidRPr="005103E9">
              <w:rPr>
                <w:rStyle w:val="Hyperlink"/>
                <w:noProof/>
              </w:rPr>
              <w:t>Project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59" w:history="1">
            <w:r w:rsidRPr="005103E9">
              <w:rPr>
                <w:rStyle w:val="Hyperlink"/>
                <w:noProof/>
              </w:rPr>
              <w:t>Project Idea: Restaurant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60" w:history="1">
            <w:r w:rsidRPr="005103E9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61" w:history="1">
            <w:r w:rsidRPr="005103E9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62" w:history="1">
            <w:r w:rsidRPr="005103E9">
              <w:rPr>
                <w:rStyle w:val="Hyperlink"/>
                <w:noProof/>
              </w:rPr>
              <w:t>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63" w:history="1">
            <w:r w:rsidRPr="005103E9">
              <w:rPr>
                <w:rStyle w:val="Hyperlink"/>
                <w:noProof/>
              </w:rPr>
              <w:t>Wait Staff: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64" w:history="1">
            <w:r w:rsidRPr="005103E9">
              <w:rPr>
                <w:rStyle w:val="Hyperlink"/>
                <w:noProof/>
              </w:rPr>
              <w:t>Cook Staff: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65" w:history="1">
            <w:r w:rsidRPr="005103E9">
              <w:rPr>
                <w:rStyle w:val="Hyperlink"/>
                <w:noProof/>
              </w:rPr>
              <w:t>Manager: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66" w:history="1">
            <w:r w:rsidRPr="005103E9">
              <w:rPr>
                <w:rStyle w:val="Hyperlink"/>
                <w:noProof/>
              </w:rPr>
              <w:t>System Administrator: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67" w:history="1">
            <w:r w:rsidRPr="005103E9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68" w:history="1">
            <w:r w:rsidRPr="005103E9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69" w:history="1">
            <w:r w:rsidRPr="005103E9">
              <w:rPr>
                <w:rStyle w:val="Hyperlink"/>
                <w:noProof/>
              </w:rPr>
              <w:t>Non -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70" w:history="1">
            <w:r w:rsidRPr="005103E9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71" w:history="1">
            <w:r w:rsidRPr="005103E9">
              <w:rPr>
                <w:rStyle w:val="Hyperlink"/>
                <w:noProof/>
              </w:rPr>
              <w:t>List of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72" w:history="1">
            <w:r w:rsidRPr="005103E9">
              <w:rPr>
                <w:rStyle w:val="Hyperlink"/>
                <w:noProof/>
              </w:rPr>
              <w:t>User Account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73" w:history="1">
            <w:r w:rsidRPr="005103E9">
              <w:rPr>
                <w:rStyle w:val="Hyperlink"/>
                <w:noProof/>
              </w:rPr>
              <w:t>Restaurant Operational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74" w:history="1">
            <w:r w:rsidRPr="005103E9">
              <w:rPr>
                <w:rStyle w:val="Hyperlink"/>
                <w:noProof/>
              </w:rPr>
              <w:t>Table-related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75" w:history="1">
            <w:r w:rsidRPr="005103E9">
              <w:rPr>
                <w:rStyle w:val="Hyperlink"/>
                <w:noProof/>
              </w:rPr>
              <w:t>Order-related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76" w:history="1">
            <w:r w:rsidRPr="005103E9">
              <w:rPr>
                <w:rStyle w:val="Hyperlink"/>
                <w:noProof/>
              </w:rPr>
              <w:t>Billing-related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77" w:history="1">
            <w:r w:rsidRPr="005103E9">
              <w:rPr>
                <w:rStyle w:val="Hyperlink"/>
                <w:noProof/>
              </w:rPr>
              <w:t>Managerial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78" w:history="1">
            <w:r w:rsidRPr="005103E9">
              <w:rPr>
                <w:rStyle w:val="Hyperlink"/>
                <w:noProof/>
              </w:rPr>
              <w:t>User Stories (detailed)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79" w:history="1">
            <w:r w:rsidRPr="005103E9">
              <w:rPr>
                <w:rStyle w:val="Hyperlink"/>
                <w:noProof/>
              </w:rPr>
              <w:t>User Account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80" w:history="1">
            <w:r w:rsidRPr="005103E9">
              <w:rPr>
                <w:rStyle w:val="Hyperlink"/>
                <w:noProof/>
              </w:rPr>
              <w:t>Restaurant Operational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81" w:history="1">
            <w:r w:rsidRPr="005103E9">
              <w:rPr>
                <w:rStyle w:val="Hyperlink"/>
                <w:noProof/>
              </w:rPr>
              <w:t>Table-related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82" w:history="1">
            <w:r w:rsidRPr="005103E9">
              <w:rPr>
                <w:rStyle w:val="Hyperlink"/>
                <w:noProof/>
              </w:rPr>
              <w:t>Order-related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83" w:history="1">
            <w:r w:rsidRPr="005103E9">
              <w:rPr>
                <w:rStyle w:val="Hyperlink"/>
                <w:noProof/>
              </w:rPr>
              <w:t>Billing-related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Cs w:val="22"/>
              <w:lang w:eastAsia="en-US"/>
            </w:rPr>
          </w:pPr>
          <w:hyperlink w:anchor="_Toc377932384" w:history="1">
            <w:r w:rsidRPr="005103E9">
              <w:rPr>
                <w:rStyle w:val="Hyperlink"/>
                <w:noProof/>
              </w:rPr>
              <w:t>Managerial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_Toc377932384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61C" w:rsidRDefault="00B6361C">
          <w:r>
            <w:rPr>
              <w:b/>
              <w:bCs/>
              <w:noProof/>
            </w:rPr>
            <w:fldChar w:fldCharType="end"/>
          </w:r>
        </w:p>
      </w:sdtContent>
    </w:sdt>
    <w:bookmarkEnd w:id="0"/>
    <w:p w:rsidR="00784C48" w:rsidRPr="00D0235B" w:rsidRDefault="00784C48">
      <w:pPr>
        <w:rPr>
          <w:rFonts w:asciiTheme="majorHAnsi" w:eastAsiaTheme="majorEastAsia" w:hAnsiTheme="majorHAnsi" w:cstheme="majorBidi"/>
          <w:color w:val="000000" w:themeColor="text1"/>
          <w:szCs w:val="22"/>
        </w:rPr>
      </w:pPr>
      <w:r w:rsidRPr="00D0235B">
        <w:rPr>
          <w:szCs w:val="22"/>
        </w:rPr>
        <w:br w:type="page"/>
      </w:r>
    </w:p>
    <w:p w:rsidR="00283272" w:rsidRDefault="00283272" w:rsidP="00784C48">
      <w:pPr>
        <w:pStyle w:val="Heading1"/>
      </w:pPr>
      <w:bookmarkStart w:id="1" w:name="_Toc377932262"/>
      <w:bookmarkStart w:id="2" w:name="_Toc377932287"/>
      <w:bookmarkStart w:id="3" w:name="_Toc377932358"/>
      <w:r>
        <w:lastRenderedPageBreak/>
        <w:t>Project Team Members</w:t>
      </w:r>
      <w:bookmarkEnd w:id="1"/>
      <w:bookmarkEnd w:id="2"/>
      <w:bookmarkEnd w:id="3"/>
    </w:p>
    <w:p w:rsidR="00283272" w:rsidRDefault="00283272" w:rsidP="002F1374">
      <w:pPr>
        <w:pStyle w:val="ListParagraph"/>
        <w:numPr>
          <w:ilvl w:val="0"/>
          <w:numId w:val="2"/>
        </w:numPr>
      </w:pPr>
      <w:r>
        <w:t>Jonathan Bouchard - 260429199</w:t>
      </w:r>
    </w:p>
    <w:p w:rsidR="00283272" w:rsidRDefault="00283272" w:rsidP="002F1374">
      <w:pPr>
        <w:pStyle w:val="ListParagraph"/>
        <w:numPr>
          <w:ilvl w:val="0"/>
          <w:numId w:val="2"/>
        </w:numPr>
      </w:pPr>
      <w:r>
        <w:t>Nadine Hariri - 260282307</w:t>
      </w:r>
    </w:p>
    <w:p w:rsidR="00283272" w:rsidRDefault="00283272" w:rsidP="002F1374">
      <w:pPr>
        <w:pStyle w:val="ListParagraph"/>
        <w:numPr>
          <w:ilvl w:val="0"/>
          <w:numId w:val="2"/>
        </w:numPr>
      </w:pPr>
      <w:r>
        <w:t>Payom Meshgin - 260431193</w:t>
      </w:r>
    </w:p>
    <w:p w:rsidR="00283272" w:rsidRDefault="00283272" w:rsidP="002F1374">
      <w:pPr>
        <w:pStyle w:val="ListParagraph"/>
        <w:numPr>
          <w:ilvl w:val="0"/>
          <w:numId w:val="2"/>
        </w:numPr>
      </w:pPr>
      <w:proofErr w:type="spellStart"/>
      <w:r>
        <w:t>Tiberiu</w:t>
      </w:r>
      <w:proofErr w:type="spellEnd"/>
      <w:r>
        <w:t xml:space="preserve"> </w:t>
      </w:r>
      <w:proofErr w:type="spellStart"/>
      <w:r>
        <w:t>Popa</w:t>
      </w:r>
      <w:proofErr w:type="spellEnd"/>
      <w:r>
        <w:t xml:space="preserve"> - 260414246 </w:t>
      </w:r>
    </w:p>
    <w:p w:rsidR="00283272" w:rsidRDefault="00283272" w:rsidP="002F1374">
      <w:pPr>
        <w:pStyle w:val="ListParagraph"/>
        <w:numPr>
          <w:ilvl w:val="0"/>
          <w:numId w:val="2"/>
        </w:numPr>
      </w:pPr>
      <w:proofErr w:type="spellStart"/>
      <w:r>
        <w:t>Sasithra</w:t>
      </w:r>
      <w:proofErr w:type="spellEnd"/>
      <w:r>
        <w:t xml:space="preserve"> </w:t>
      </w:r>
      <w:proofErr w:type="spellStart"/>
      <w:r>
        <w:t>Thanabalan</w:t>
      </w:r>
      <w:proofErr w:type="spellEnd"/>
      <w:r>
        <w:t xml:space="preserve"> - 260360593</w:t>
      </w:r>
    </w:p>
    <w:p w:rsidR="00283272" w:rsidRDefault="00283272" w:rsidP="002F1374">
      <w:pPr>
        <w:pStyle w:val="ListParagraph"/>
        <w:numPr>
          <w:ilvl w:val="0"/>
          <w:numId w:val="2"/>
        </w:numPr>
      </w:pPr>
      <w:r>
        <w:t>Yi Qing Xiao - 260429342</w:t>
      </w:r>
    </w:p>
    <w:p w:rsidR="00283272" w:rsidRDefault="00283272" w:rsidP="002F1374">
      <w:pPr>
        <w:pStyle w:val="ListParagraph"/>
        <w:numPr>
          <w:ilvl w:val="0"/>
          <w:numId w:val="2"/>
        </w:numPr>
      </w:pPr>
      <w:r>
        <w:t>Neil Edelman - 110121860</w:t>
      </w:r>
    </w:p>
    <w:p w:rsidR="00283272" w:rsidRDefault="00283272" w:rsidP="00784C48">
      <w:pPr>
        <w:pStyle w:val="Heading1"/>
      </w:pPr>
      <w:bookmarkStart w:id="4" w:name="_Toc377932263"/>
      <w:bookmarkStart w:id="5" w:name="_Toc377932288"/>
      <w:bookmarkStart w:id="6" w:name="_Toc377932359"/>
      <w:r>
        <w:t>Project Idea: Restaurant Management System</w:t>
      </w:r>
      <w:bookmarkEnd w:id="4"/>
      <w:bookmarkEnd w:id="5"/>
      <w:bookmarkEnd w:id="6"/>
    </w:p>
    <w:p w:rsidR="00283272" w:rsidRPr="00D0235B" w:rsidRDefault="00283272" w:rsidP="00283272">
      <w:pPr>
        <w:rPr>
          <w:szCs w:val="22"/>
        </w:rPr>
      </w:pPr>
      <w:r w:rsidRPr="00D0235B">
        <w:rPr>
          <w:szCs w:val="22"/>
        </w:rPr>
        <w:t xml:space="preserve">The restaurant management system will involve developing a GUI for </w:t>
      </w:r>
      <w:r w:rsidR="00A146F0">
        <w:rPr>
          <w:szCs w:val="22"/>
        </w:rPr>
        <w:t>User</w:t>
      </w:r>
      <w:r w:rsidRPr="00D0235B">
        <w:rPr>
          <w:szCs w:val="22"/>
        </w:rPr>
        <w:t xml:space="preserve">s (i.e. </w:t>
      </w:r>
      <w:r w:rsidR="00A146F0">
        <w:rPr>
          <w:szCs w:val="22"/>
        </w:rPr>
        <w:t>Wait Staff</w:t>
      </w:r>
      <w:r w:rsidRPr="00D0235B">
        <w:rPr>
          <w:szCs w:val="22"/>
        </w:rPr>
        <w:t xml:space="preserve">, system administrator, and </w:t>
      </w:r>
      <w:r w:rsidR="00A146F0">
        <w:rPr>
          <w:szCs w:val="22"/>
        </w:rPr>
        <w:t>Cook Staff</w:t>
      </w:r>
      <w:r w:rsidRPr="00D0235B">
        <w:rPr>
          <w:szCs w:val="22"/>
        </w:rPr>
        <w:t xml:space="preserve">) and enable communication between these </w:t>
      </w:r>
      <w:r w:rsidR="00A146F0">
        <w:rPr>
          <w:szCs w:val="22"/>
        </w:rPr>
        <w:t>User</w:t>
      </w:r>
      <w:r w:rsidRPr="00D0235B">
        <w:rPr>
          <w:szCs w:val="22"/>
        </w:rPr>
        <w:t xml:space="preserve">s via a back-end database.  The system will manage employee information, menu items, and table information, as well as allow the </w:t>
      </w:r>
      <w:r w:rsidR="00A146F0">
        <w:rPr>
          <w:szCs w:val="22"/>
        </w:rPr>
        <w:t>User</w:t>
      </w:r>
      <w:r w:rsidRPr="00D0235B">
        <w:rPr>
          <w:szCs w:val="22"/>
        </w:rPr>
        <w:t xml:space="preserve"> to create and update table orders and payment information.  We will be using PHP and MySQL to drive the web application.</w:t>
      </w:r>
    </w:p>
    <w:p w:rsidR="00283272" w:rsidRDefault="00283272" w:rsidP="00784C48">
      <w:pPr>
        <w:pStyle w:val="Heading1"/>
      </w:pPr>
      <w:bookmarkStart w:id="7" w:name="_Toc377932264"/>
      <w:bookmarkStart w:id="8" w:name="_Toc377932289"/>
      <w:bookmarkStart w:id="9" w:name="_Toc377932360"/>
      <w:r>
        <w:t>Project Plan</w:t>
      </w:r>
      <w:bookmarkEnd w:id="7"/>
      <w:bookmarkEnd w:id="8"/>
      <w:bookmarkEnd w:id="9"/>
    </w:p>
    <w:p w:rsidR="00283272" w:rsidRDefault="00283272" w:rsidP="002F1374">
      <w:pPr>
        <w:pStyle w:val="ListParagraph"/>
        <w:numPr>
          <w:ilvl w:val="0"/>
          <w:numId w:val="3"/>
        </w:numPr>
      </w:pPr>
      <w:r>
        <w:t xml:space="preserve">Setup project repository </w:t>
      </w:r>
    </w:p>
    <w:p w:rsidR="00283272" w:rsidRDefault="00283272" w:rsidP="002F1374">
      <w:pPr>
        <w:pStyle w:val="ListParagraph"/>
        <w:numPr>
          <w:ilvl w:val="0"/>
          <w:numId w:val="3"/>
        </w:numPr>
      </w:pPr>
      <w:r>
        <w:t>Create database</w:t>
      </w:r>
    </w:p>
    <w:p w:rsidR="00283272" w:rsidRDefault="00283272" w:rsidP="002F1374">
      <w:pPr>
        <w:pStyle w:val="ListParagraph"/>
        <w:numPr>
          <w:ilvl w:val="0"/>
          <w:numId w:val="3"/>
        </w:numPr>
      </w:pPr>
      <w:r>
        <w:t xml:space="preserve">Application </w:t>
      </w:r>
    </w:p>
    <w:p w:rsidR="00283272" w:rsidRDefault="00283272" w:rsidP="002F1374">
      <w:pPr>
        <w:pStyle w:val="ListParagraph"/>
        <w:numPr>
          <w:ilvl w:val="0"/>
          <w:numId w:val="3"/>
        </w:numPr>
      </w:pPr>
      <w:r>
        <w:t xml:space="preserve">Implement </w:t>
      </w:r>
      <w:r w:rsidR="00A146F0">
        <w:t>User</w:t>
      </w:r>
      <w:r>
        <w:t xml:space="preserve"> Interface</w:t>
      </w:r>
    </w:p>
    <w:p w:rsidR="00283272" w:rsidRDefault="00283272" w:rsidP="00784C48">
      <w:pPr>
        <w:pStyle w:val="Heading1"/>
      </w:pPr>
      <w:bookmarkStart w:id="10" w:name="_Toc377932265"/>
      <w:bookmarkStart w:id="11" w:name="_Toc377932290"/>
      <w:bookmarkStart w:id="12" w:name="_Toc377932361"/>
      <w:r>
        <w:t>Actors</w:t>
      </w:r>
      <w:bookmarkEnd w:id="10"/>
      <w:bookmarkEnd w:id="11"/>
      <w:bookmarkEnd w:id="12"/>
    </w:p>
    <w:p w:rsidR="00283272" w:rsidRDefault="00A146F0" w:rsidP="00784C48">
      <w:pPr>
        <w:pStyle w:val="Heading2"/>
      </w:pPr>
      <w:bookmarkStart w:id="13" w:name="_Toc377932362"/>
      <w:r>
        <w:t>User</w:t>
      </w:r>
      <w:r w:rsidR="00283272">
        <w:t>:</w:t>
      </w:r>
      <w:bookmarkEnd w:id="13"/>
      <w:r w:rsidR="00283272">
        <w:t xml:space="preserve"> </w:t>
      </w:r>
    </w:p>
    <w:p w:rsidR="00283272" w:rsidRPr="00D0235B" w:rsidRDefault="00283272" w:rsidP="00283272">
      <w:pPr>
        <w:rPr>
          <w:szCs w:val="22"/>
        </w:rPr>
      </w:pPr>
      <w:r w:rsidRPr="00D0235B">
        <w:rPr>
          <w:szCs w:val="22"/>
        </w:rPr>
        <w:t xml:space="preserve">An all-encompassing term used to designate the </w:t>
      </w:r>
      <w:r w:rsidR="00A146F0">
        <w:rPr>
          <w:szCs w:val="22"/>
        </w:rPr>
        <w:t>Wait Staff</w:t>
      </w:r>
      <w:r w:rsidRPr="00D0235B">
        <w:rPr>
          <w:szCs w:val="22"/>
        </w:rPr>
        <w:t xml:space="preserve">, the </w:t>
      </w:r>
      <w:r w:rsidR="00A146F0">
        <w:rPr>
          <w:szCs w:val="22"/>
        </w:rPr>
        <w:t>Cook Staff</w:t>
      </w:r>
      <w:r w:rsidRPr="00D0235B">
        <w:rPr>
          <w:szCs w:val="22"/>
        </w:rPr>
        <w:t>, and the managers</w:t>
      </w:r>
    </w:p>
    <w:p w:rsidR="00283272" w:rsidRDefault="00A146F0" w:rsidP="00784C48">
      <w:pPr>
        <w:pStyle w:val="Heading2"/>
      </w:pPr>
      <w:bookmarkStart w:id="14" w:name="_Toc377932363"/>
      <w:r>
        <w:t>Wait Staff</w:t>
      </w:r>
      <w:r w:rsidR="00283272">
        <w:t>:</w:t>
      </w:r>
      <w:bookmarkEnd w:id="14"/>
      <w:r w:rsidR="00283272">
        <w:t xml:space="preserve"> </w:t>
      </w:r>
    </w:p>
    <w:p w:rsidR="00283272" w:rsidRPr="00D0235B" w:rsidRDefault="00283272" w:rsidP="00283272">
      <w:pPr>
        <w:rPr>
          <w:szCs w:val="22"/>
        </w:rPr>
      </w:pPr>
      <w:r w:rsidRPr="00D0235B">
        <w:rPr>
          <w:szCs w:val="22"/>
        </w:rPr>
        <w:t xml:space="preserve">This </w:t>
      </w:r>
      <w:r w:rsidR="00A146F0">
        <w:rPr>
          <w:szCs w:val="22"/>
        </w:rPr>
        <w:t>User</w:t>
      </w:r>
      <w:r w:rsidRPr="00D0235B">
        <w:rPr>
          <w:szCs w:val="22"/>
        </w:rPr>
        <w:t xml:space="preserve"> (staff member) does the following:</w:t>
      </w:r>
    </w:p>
    <w:p w:rsidR="00283272" w:rsidRDefault="00283272" w:rsidP="002F1374">
      <w:pPr>
        <w:pStyle w:val="ListParagraph"/>
        <w:numPr>
          <w:ilvl w:val="0"/>
          <w:numId w:val="4"/>
        </w:numPr>
      </w:pPr>
      <w:r>
        <w:t>Takes orders from the customers</w:t>
      </w:r>
    </w:p>
    <w:p w:rsidR="00283272" w:rsidRDefault="00283272" w:rsidP="002F1374">
      <w:pPr>
        <w:pStyle w:val="ListParagraph"/>
        <w:numPr>
          <w:ilvl w:val="0"/>
          <w:numId w:val="4"/>
        </w:numPr>
      </w:pPr>
      <w:r>
        <w:t>Inputs the orders into the system</w:t>
      </w:r>
    </w:p>
    <w:p w:rsidR="00283272" w:rsidRDefault="00283272" w:rsidP="002F1374">
      <w:pPr>
        <w:pStyle w:val="ListParagraph"/>
        <w:numPr>
          <w:ilvl w:val="0"/>
          <w:numId w:val="4"/>
        </w:numPr>
      </w:pPr>
      <w:r>
        <w:t>Update the orders’ status in the case of cancellation or delivery of the orders</w:t>
      </w:r>
    </w:p>
    <w:p w:rsidR="00283272" w:rsidRDefault="00283272" w:rsidP="002F1374">
      <w:pPr>
        <w:pStyle w:val="ListParagraph"/>
        <w:numPr>
          <w:ilvl w:val="0"/>
          <w:numId w:val="4"/>
        </w:numPr>
      </w:pPr>
      <w:r>
        <w:t>Manages table assignment and billing procedures using the system</w:t>
      </w:r>
    </w:p>
    <w:p w:rsidR="00283272" w:rsidRDefault="00A146F0" w:rsidP="00784C48">
      <w:pPr>
        <w:pStyle w:val="Heading2"/>
      </w:pPr>
      <w:bookmarkStart w:id="15" w:name="_Toc377932364"/>
      <w:r>
        <w:t>Cook Staff</w:t>
      </w:r>
      <w:r w:rsidR="00283272">
        <w:t>:</w:t>
      </w:r>
      <w:bookmarkEnd w:id="15"/>
      <w:r w:rsidR="00283272">
        <w:t xml:space="preserve"> </w:t>
      </w:r>
    </w:p>
    <w:p w:rsidR="00283272" w:rsidRPr="00D0235B" w:rsidRDefault="00283272" w:rsidP="00283272">
      <w:pPr>
        <w:rPr>
          <w:szCs w:val="22"/>
        </w:rPr>
      </w:pPr>
      <w:r w:rsidRPr="00D0235B">
        <w:rPr>
          <w:szCs w:val="22"/>
        </w:rPr>
        <w:t xml:space="preserve">This </w:t>
      </w:r>
      <w:r w:rsidR="00A146F0">
        <w:rPr>
          <w:szCs w:val="22"/>
        </w:rPr>
        <w:t>User</w:t>
      </w:r>
      <w:r w:rsidRPr="00D0235B">
        <w:rPr>
          <w:szCs w:val="22"/>
        </w:rPr>
        <w:t xml:space="preserve"> (staff member) does the following:</w:t>
      </w:r>
    </w:p>
    <w:p w:rsidR="00283272" w:rsidRDefault="00283272" w:rsidP="002F1374">
      <w:pPr>
        <w:pStyle w:val="ListParagraph"/>
        <w:numPr>
          <w:ilvl w:val="0"/>
          <w:numId w:val="5"/>
        </w:numPr>
      </w:pPr>
      <w:r>
        <w:lastRenderedPageBreak/>
        <w:t>Prepare the order</w:t>
      </w:r>
    </w:p>
    <w:p w:rsidR="00283272" w:rsidRDefault="00283272" w:rsidP="002F1374">
      <w:pPr>
        <w:pStyle w:val="ListParagraph"/>
        <w:numPr>
          <w:ilvl w:val="0"/>
          <w:numId w:val="5"/>
        </w:numPr>
      </w:pPr>
      <w:r>
        <w:t>Update the status of the order</w:t>
      </w:r>
    </w:p>
    <w:p w:rsidR="00283272" w:rsidRDefault="00283272" w:rsidP="002F1374">
      <w:pPr>
        <w:pStyle w:val="ListParagraph"/>
        <w:numPr>
          <w:ilvl w:val="0"/>
          <w:numId w:val="5"/>
        </w:numPr>
      </w:pPr>
      <w:r>
        <w:t>Pass on the order to the waiter staff</w:t>
      </w:r>
    </w:p>
    <w:p w:rsidR="00283272" w:rsidRDefault="00283272" w:rsidP="00784C48">
      <w:pPr>
        <w:pStyle w:val="Heading2"/>
      </w:pPr>
      <w:bookmarkStart w:id="16" w:name="_Toc377932365"/>
      <w:r>
        <w:t>Manager:</w:t>
      </w:r>
      <w:bookmarkEnd w:id="16"/>
      <w:r>
        <w:t xml:space="preserve"> </w:t>
      </w:r>
    </w:p>
    <w:p w:rsidR="00283272" w:rsidRPr="00D0235B" w:rsidRDefault="00283272" w:rsidP="00283272">
      <w:pPr>
        <w:rPr>
          <w:szCs w:val="22"/>
        </w:rPr>
      </w:pPr>
      <w:r w:rsidRPr="00D0235B">
        <w:rPr>
          <w:szCs w:val="22"/>
        </w:rPr>
        <w:t xml:space="preserve">This </w:t>
      </w:r>
      <w:r w:rsidR="00A146F0">
        <w:rPr>
          <w:szCs w:val="22"/>
        </w:rPr>
        <w:t>User</w:t>
      </w:r>
      <w:r w:rsidRPr="00D0235B">
        <w:rPr>
          <w:szCs w:val="22"/>
        </w:rPr>
        <w:t xml:space="preserve"> can do the following: </w:t>
      </w:r>
    </w:p>
    <w:p w:rsidR="00283272" w:rsidRDefault="00283272" w:rsidP="002F1374">
      <w:pPr>
        <w:pStyle w:val="ListParagraph"/>
        <w:numPr>
          <w:ilvl w:val="0"/>
          <w:numId w:val="6"/>
        </w:numPr>
      </w:pPr>
      <w:r>
        <w:t>Can view the flow of all the orders</w:t>
      </w:r>
    </w:p>
    <w:p w:rsidR="00283272" w:rsidRDefault="00283272" w:rsidP="002F1374">
      <w:pPr>
        <w:pStyle w:val="ListParagraph"/>
        <w:numPr>
          <w:ilvl w:val="0"/>
          <w:numId w:val="6"/>
        </w:numPr>
      </w:pPr>
      <w:r>
        <w:t>View the status of the personnel list</w:t>
      </w:r>
    </w:p>
    <w:p w:rsidR="00283272" w:rsidRDefault="00283272" w:rsidP="002F1374">
      <w:pPr>
        <w:pStyle w:val="ListParagraph"/>
        <w:numPr>
          <w:ilvl w:val="0"/>
          <w:numId w:val="6"/>
        </w:numPr>
      </w:pPr>
      <w:r>
        <w:t>Control/change the personnel list</w:t>
      </w:r>
    </w:p>
    <w:p w:rsidR="00283272" w:rsidRDefault="00283272" w:rsidP="00784C48">
      <w:pPr>
        <w:pStyle w:val="Heading2"/>
      </w:pPr>
      <w:bookmarkStart w:id="17" w:name="_Toc377932366"/>
      <w:r>
        <w:t>System Administrator:</w:t>
      </w:r>
      <w:bookmarkEnd w:id="17"/>
      <w:r>
        <w:t xml:space="preserve"> </w:t>
      </w:r>
    </w:p>
    <w:p w:rsidR="00283272" w:rsidRPr="00D0235B" w:rsidRDefault="00283272" w:rsidP="00283272">
      <w:pPr>
        <w:rPr>
          <w:szCs w:val="22"/>
        </w:rPr>
      </w:pPr>
      <w:r w:rsidRPr="00D0235B">
        <w:rPr>
          <w:szCs w:val="22"/>
        </w:rPr>
        <w:t>Person with total read and write access to the database. Can directly interact with the database using custom SQL commands.</w:t>
      </w:r>
    </w:p>
    <w:p w:rsidR="00283272" w:rsidRDefault="00283272" w:rsidP="00784C48">
      <w:pPr>
        <w:pStyle w:val="Heading1"/>
      </w:pPr>
      <w:bookmarkStart w:id="18" w:name="_Toc377932266"/>
      <w:bookmarkStart w:id="19" w:name="_Toc377932291"/>
      <w:bookmarkStart w:id="20" w:name="_Toc377932367"/>
      <w:r>
        <w:t>Requirements</w:t>
      </w:r>
      <w:bookmarkEnd w:id="18"/>
      <w:bookmarkEnd w:id="19"/>
      <w:bookmarkEnd w:id="20"/>
    </w:p>
    <w:p w:rsidR="00283272" w:rsidRDefault="00283272" w:rsidP="00784C48">
      <w:pPr>
        <w:pStyle w:val="Heading2"/>
      </w:pPr>
      <w:bookmarkStart w:id="21" w:name="_Toc377932368"/>
      <w:r>
        <w:t>Functional Requirements</w:t>
      </w:r>
      <w:bookmarkEnd w:id="21"/>
    </w:p>
    <w:p w:rsidR="00283272" w:rsidRPr="00D0235B" w:rsidRDefault="00283272" w:rsidP="00283272">
      <w:pPr>
        <w:rPr>
          <w:szCs w:val="22"/>
        </w:rPr>
      </w:pPr>
      <w:r w:rsidRPr="00D0235B">
        <w:rPr>
          <w:szCs w:val="22"/>
        </w:rPr>
        <w:t>This system must perform the following:</w:t>
      </w:r>
    </w:p>
    <w:p w:rsidR="00283272" w:rsidRDefault="00283272" w:rsidP="002F1374">
      <w:pPr>
        <w:pStyle w:val="ListParagraph"/>
        <w:numPr>
          <w:ilvl w:val="0"/>
          <w:numId w:val="7"/>
        </w:numPr>
      </w:pPr>
      <w:r>
        <w:t>Create and manage table assignment and order placement</w:t>
      </w:r>
    </w:p>
    <w:p w:rsidR="00283272" w:rsidRDefault="00283272" w:rsidP="002F1374">
      <w:pPr>
        <w:pStyle w:val="ListParagraph"/>
        <w:numPr>
          <w:ilvl w:val="0"/>
          <w:numId w:val="7"/>
        </w:numPr>
      </w:pPr>
      <w:r>
        <w:t xml:space="preserve">Ensure clear interaction between all </w:t>
      </w:r>
      <w:r w:rsidR="00A146F0">
        <w:t>User</w:t>
      </w:r>
      <w:r>
        <w:t>s of the system (</w:t>
      </w:r>
      <w:r w:rsidR="00A146F0">
        <w:t>Wait Staff</w:t>
      </w:r>
      <w:r>
        <w:t xml:space="preserve">, </w:t>
      </w:r>
      <w:r w:rsidR="00A146F0">
        <w:t>Cook</w:t>
      </w:r>
      <w:r>
        <w:t xml:space="preserve"> staff, </w:t>
      </w:r>
      <w:r w:rsidR="00A146F0">
        <w:t>Manager</w:t>
      </w:r>
      <w:r>
        <w:t>, administrators)</w:t>
      </w:r>
    </w:p>
    <w:p w:rsidR="00283272" w:rsidRDefault="00A146F0" w:rsidP="002F1374">
      <w:pPr>
        <w:pStyle w:val="ListParagraph"/>
        <w:numPr>
          <w:ilvl w:val="0"/>
          <w:numId w:val="7"/>
        </w:numPr>
      </w:pPr>
      <w:r>
        <w:t>User</w:t>
      </w:r>
      <w:r w:rsidR="00283272">
        <w:t>s to be able to access and modify their respective accounts easily</w:t>
      </w:r>
    </w:p>
    <w:p w:rsidR="00283272" w:rsidRDefault="00283272" w:rsidP="002F1374">
      <w:pPr>
        <w:pStyle w:val="ListParagraph"/>
        <w:numPr>
          <w:ilvl w:val="0"/>
          <w:numId w:val="7"/>
        </w:numPr>
      </w:pPr>
      <w:r>
        <w:t>Keep comprehensive records of all staff in the restaurant</w:t>
      </w:r>
    </w:p>
    <w:p w:rsidR="00283272" w:rsidRDefault="00283272" w:rsidP="002F1374">
      <w:pPr>
        <w:pStyle w:val="ListParagraph"/>
        <w:numPr>
          <w:ilvl w:val="0"/>
          <w:numId w:val="7"/>
        </w:numPr>
      </w:pPr>
      <w:r>
        <w:t xml:space="preserve">Easily make updates and changes to the system via administrator </w:t>
      </w:r>
      <w:r w:rsidR="00A146F0">
        <w:t>User</w:t>
      </w:r>
    </w:p>
    <w:p w:rsidR="00283272" w:rsidRDefault="00283272" w:rsidP="00784C48">
      <w:pPr>
        <w:pStyle w:val="Heading2"/>
      </w:pPr>
      <w:bookmarkStart w:id="22" w:name="_Toc377932369"/>
      <w:r>
        <w:t>Non - Functional Requirements</w:t>
      </w:r>
      <w:bookmarkEnd w:id="22"/>
    </w:p>
    <w:p w:rsidR="00283272" w:rsidRPr="00D0235B" w:rsidRDefault="00283272" w:rsidP="00283272">
      <w:pPr>
        <w:rPr>
          <w:szCs w:val="22"/>
        </w:rPr>
      </w:pPr>
      <w:r w:rsidRPr="00D0235B">
        <w:rPr>
          <w:szCs w:val="22"/>
        </w:rPr>
        <w:t>The following outline the design and quality requirements of this system:</w:t>
      </w:r>
    </w:p>
    <w:p w:rsidR="00283272" w:rsidRDefault="00283272" w:rsidP="002F1374">
      <w:pPr>
        <w:pStyle w:val="ListParagraph"/>
        <w:numPr>
          <w:ilvl w:val="0"/>
          <w:numId w:val="8"/>
        </w:numPr>
      </w:pPr>
      <w:r>
        <w:t xml:space="preserve">Adding an order should have the waiter fill an open-ended text box depicting the </w:t>
      </w:r>
      <w:r w:rsidR="00A146F0">
        <w:t>User</w:t>
      </w:r>
      <w:r>
        <w:t>’s personal preferences</w:t>
      </w:r>
    </w:p>
    <w:p w:rsidR="00283272" w:rsidRDefault="00283272" w:rsidP="002F1374">
      <w:pPr>
        <w:pStyle w:val="ListParagraph"/>
        <w:numPr>
          <w:ilvl w:val="0"/>
          <w:numId w:val="8"/>
        </w:numPr>
      </w:pPr>
      <w:r>
        <w:t>Any order placed should be present in the database within 5 seconds</w:t>
      </w:r>
    </w:p>
    <w:p w:rsidR="00283272" w:rsidRDefault="00283272" w:rsidP="002F1374">
      <w:pPr>
        <w:pStyle w:val="ListParagraph"/>
        <w:numPr>
          <w:ilvl w:val="0"/>
          <w:numId w:val="8"/>
        </w:numPr>
      </w:pPr>
      <w:r>
        <w:t>Updating an order should change the information in the database within 5 seconds</w:t>
      </w:r>
    </w:p>
    <w:p w:rsidR="00283272" w:rsidRDefault="00283272" w:rsidP="002F1374">
      <w:pPr>
        <w:pStyle w:val="ListParagraph"/>
        <w:numPr>
          <w:ilvl w:val="0"/>
          <w:numId w:val="8"/>
        </w:numPr>
      </w:pPr>
      <w:r>
        <w:t xml:space="preserve">Interface should be </w:t>
      </w:r>
      <w:r w:rsidR="00A146F0">
        <w:t>User</w:t>
      </w:r>
      <w:r>
        <w:t>-friendly, such that a person with minimal experience can complete an order easily, therefore there must not be more than 10 text boxes to describe an Order</w:t>
      </w:r>
    </w:p>
    <w:p w:rsidR="00D86782" w:rsidRDefault="00D8678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283272" w:rsidRDefault="00283272" w:rsidP="00784C48">
      <w:pPr>
        <w:pStyle w:val="Heading1"/>
      </w:pPr>
      <w:bookmarkStart w:id="23" w:name="_Toc377932267"/>
      <w:bookmarkStart w:id="24" w:name="_Toc377932292"/>
      <w:bookmarkStart w:id="25" w:name="_Toc377932370"/>
      <w:r w:rsidRPr="00784C48">
        <w:lastRenderedPageBreak/>
        <w:t>Database</w:t>
      </w:r>
      <w:bookmarkEnd w:id="23"/>
      <w:bookmarkEnd w:id="24"/>
      <w:bookmarkEnd w:id="25"/>
      <w:r>
        <w:t xml:space="preserve"> </w:t>
      </w:r>
    </w:p>
    <w:p w:rsidR="00283272" w:rsidRPr="00D0235B" w:rsidRDefault="00283272" w:rsidP="00283272">
      <w:pPr>
        <w:rPr>
          <w:szCs w:val="22"/>
        </w:rPr>
      </w:pPr>
      <w:r w:rsidRPr="00D0235B">
        <w:rPr>
          <w:szCs w:val="22"/>
        </w:rPr>
        <w:t>The following is a general idea of how our database will interact:</w:t>
      </w:r>
    </w:p>
    <w:p w:rsidR="00283272" w:rsidRPr="00D0235B" w:rsidRDefault="00283272" w:rsidP="00283272">
      <w:pPr>
        <w:rPr>
          <w:szCs w:val="22"/>
        </w:rPr>
      </w:pPr>
      <w:r w:rsidRPr="00D0235B">
        <w:rPr>
          <w:szCs w:val="22"/>
        </w:rPr>
        <w:drawing>
          <wp:inline distT="114300" distB="114300" distL="114300" distR="114300" wp14:anchorId="1A1F62B1" wp14:editId="4119E276">
            <wp:extent cx="5857875" cy="222885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3272" w:rsidRDefault="00D86782" w:rsidP="00784C48">
      <w:pPr>
        <w:pStyle w:val="Heading1"/>
      </w:pPr>
      <w:bookmarkStart w:id="26" w:name="_Toc377932268"/>
      <w:bookmarkStart w:id="27" w:name="_Toc377932293"/>
      <w:bookmarkStart w:id="28" w:name="_Toc377932371"/>
      <w:r>
        <w:t xml:space="preserve">List of </w:t>
      </w:r>
      <w:r w:rsidR="00A146F0">
        <w:t>User</w:t>
      </w:r>
      <w:r w:rsidR="00283272">
        <w:t xml:space="preserve"> Stories</w:t>
      </w:r>
      <w:bookmarkEnd w:id="26"/>
      <w:bookmarkEnd w:id="27"/>
      <w:bookmarkEnd w:id="28"/>
    </w:p>
    <w:p w:rsidR="00466803" w:rsidRDefault="00466803" w:rsidP="00784C48">
      <w:pPr>
        <w:pStyle w:val="Heading2"/>
        <w:sectPr w:rsidR="00466803" w:rsidSect="00E91AB9">
          <w:footerReference w:type="default" r:id="rId11"/>
          <w:pgSz w:w="12240" w:h="15840" w:code="1"/>
          <w:pgMar w:top="1440" w:right="1440" w:bottom="1440" w:left="1440" w:header="720" w:footer="864" w:gutter="0"/>
          <w:pgNumType w:start="0"/>
          <w:cols w:space="720"/>
          <w:titlePg/>
          <w:docGrid w:linePitch="360"/>
        </w:sectPr>
      </w:pPr>
    </w:p>
    <w:p w:rsidR="00283272" w:rsidRPr="00283272" w:rsidRDefault="00A146F0" w:rsidP="00784C48">
      <w:pPr>
        <w:pStyle w:val="Heading2"/>
      </w:pPr>
      <w:bookmarkStart w:id="29" w:name="_Toc377932372"/>
      <w:r>
        <w:lastRenderedPageBreak/>
        <w:t>User</w:t>
      </w:r>
      <w:r w:rsidR="00283272" w:rsidRPr="00283272">
        <w:t xml:space="preserve"> Account Tasks</w:t>
      </w:r>
      <w:bookmarkEnd w:id="29"/>
    </w:p>
    <w:p w:rsidR="00283272" w:rsidRPr="00283272" w:rsidRDefault="00283272" w:rsidP="002F1374">
      <w:pPr>
        <w:pStyle w:val="ListParagraph"/>
        <w:numPr>
          <w:ilvl w:val="0"/>
          <w:numId w:val="9"/>
        </w:numPr>
      </w:pPr>
      <w:r w:rsidRPr="00283272">
        <w:t>Log In</w:t>
      </w:r>
    </w:p>
    <w:p w:rsidR="00283272" w:rsidRPr="00283272" w:rsidRDefault="00283272" w:rsidP="002F1374">
      <w:pPr>
        <w:pStyle w:val="ListParagraph"/>
        <w:numPr>
          <w:ilvl w:val="0"/>
          <w:numId w:val="9"/>
        </w:numPr>
      </w:pPr>
      <w:r w:rsidRPr="00283272">
        <w:t>Log out</w:t>
      </w:r>
    </w:p>
    <w:p w:rsidR="00283272" w:rsidRPr="00283272" w:rsidRDefault="00283272" w:rsidP="002F1374">
      <w:pPr>
        <w:pStyle w:val="ListParagraph"/>
        <w:numPr>
          <w:ilvl w:val="0"/>
          <w:numId w:val="9"/>
        </w:numPr>
      </w:pPr>
      <w:r w:rsidRPr="00283272">
        <w:t>Change Password</w:t>
      </w:r>
    </w:p>
    <w:p w:rsidR="00283272" w:rsidRPr="00283272" w:rsidRDefault="00283272" w:rsidP="002F1374">
      <w:pPr>
        <w:pStyle w:val="ListParagraph"/>
        <w:numPr>
          <w:ilvl w:val="0"/>
          <w:numId w:val="9"/>
        </w:numPr>
      </w:pPr>
      <w:r w:rsidRPr="00283272">
        <w:t>Check In</w:t>
      </w:r>
    </w:p>
    <w:p w:rsidR="00283272" w:rsidRPr="00283272" w:rsidRDefault="00283272" w:rsidP="002F1374">
      <w:pPr>
        <w:pStyle w:val="ListParagraph"/>
        <w:numPr>
          <w:ilvl w:val="0"/>
          <w:numId w:val="9"/>
        </w:numPr>
      </w:pPr>
      <w:r w:rsidRPr="00283272">
        <w:t>Check Out</w:t>
      </w:r>
    </w:p>
    <w:p w:rsidR="00283272" w:rsidRPr="00283272" w:rsidRDefault="00283272" w:rsidP="002F1374">
      <w:pPr>
        <w:pStyle w:val="ListParagraph"/>
        <w:numPr>
          <w:ilvl w:val="0"/>
          <w:numId w:val="9"/>
        </w:numPr>
      </w:pPr>
      <w:r w:rsidRPr="00283272">
        <w:t xml:space="preserve">View </w:t>
      </w:r>
      <w:r w:rsidR="00A146F0">
        <w:t>User</w:t>
      </w:r>
      <w:r w:rsidRPr="00283272">
        <w:t xml:space="preserve"> information</w:t>
      </w:r>
    </w:p>
    <w:p w:rsidR="00283272" w:rsidRPr="00283272" w:rsidRDefault="00283272" w:rsidP="00784C48">
      <w:pPr>
        <w:pStyle w:val="Heading2"/>
      </w:pPr>
      <w:bookmarkStart w:id="30" w:name="_Toc377932373"/>
      <w:r w:rsidRPr="00283272">
        <w:t>Restaurant Operational Tasks</w:t>
      </w:r>
      <w:bookmarkEnd w:id="30"/>
    </w:p>
    <w:p w:rsidR="00283272" w:rsidRPr="00283272" w:rsidRDefault="00283272" w:rsidP="00784C48">
      <w:pPr>
        <w:pStyle w:val="Heading3"/>
      </w:pPr>
      <w:bookmarkStart w:id="31" w:name="_Toc377932374"/>
      <w:r w:rsidRPr="00283272">
        <w:t>Table-related Tasks</w:t>
      </w:r>
      <w:bookmarkEnd w:id="31"/>
    </w:p>
    <w:p w:rsidR="00283272" w:rsidRPr="00283272" w:rsidRDefault="00283272" w:rsidP="002F1374">
      <w:pPr>
        <w:pStyle w:val="ListParagraph"/>
        <w:numPr>
          <w:ilvl w:val="0"/>
          <w:numId w:val="9"/>
        </w:numPr>
      </w:pPr>
      <w:r w:rsidRPr="00283272">
        <w:t>View Tables</w:t>
      </w:r>
    </w:p>
    <w:p w:rsidR="00283272" w:rsidRPr="00283272" w:rsidRDefault="00283272" w:rsidP="002F1374">
      <w:pPr>
        <w:pStyle w:val="ListParagraph"/>
        <w:numPr>
          <w:ilvl w:val="0"/>
          <w:numId w:val="9"/>
        </w:numPr>
      </w:pPr>
      <w:r w:rsidRPr="00283272">
        <w:t xml:space="preserve">Edit Table </w:t>
      </w:r>
    </w:p>
    <w:p w:rsidR="00283272" w:rsidRPr="00283272" w:rsidRDefault="00283272" w:rsidP="002F1374">
      <w:pPr>
        <w:pStyle w:val="ListParagraph"/>
        <w:numPr>
          <w:ilvl w:val="0"/>
          <w:numId w:val="9"/>
        </w:numPr>
      </w:pPr>
      <w:r w:rsidRPr="00283272">
        <w:t>Empty Table</w:t>
      </w:r>
    </w:p>
    <w:p w:rsidR="00283272" w:rsidRPr="00283272" w:rsidRDefault="00283272" w:rsidP="00784C48">
      <w:pPr>
        <w:pStyle w:val="Heading3"/>
      </w:pPr>
      <w:bookmarkStart w:id="32" w:name="_Toc377932375"/>
      <w:r w:rsidRPr="00283272">
        <w:lastRenderedPageBreak/>
        <w:t>Order-related Tasks</w:t>
      </w:r>
      <w:bookmarkEnd w:id="32"/>
    </w:p>
    <w:p w:rsidR="00283272" w:rsidRPr="00283272" w:rsidRDefault="00283272" w:rsidP="002F1374">
      <w:pPr>
        <w:pStyle w:val="ListParagraph"/>
        <w:numPr>
          <w:ilvl w:val="0"/>
          <w:numId w:val="9"/>
        </w:numPr>
      </w:pPr>
      <w:r w:rsidRPr="00283272">
        <w:t>View Orders</w:t>
      </w:r>
    </w:p>
    <w:p w:rsidR="00283272" w:rsidRPr="00283272" w:rsidRDefault="00283272" w:rsidP="002F1374">
      <w:pPr>
        <w:pStyle w:val="ListParagraph"/>
        <w:numPr>
          <w:ilvl w:val="0"/>
          <w:numId w:val="9"/>
        </w:numPr>
      </w:pPr>
      <w:r w:rsidRPr="00283272">
        <w:t>Place Order</w:t>
      </w:r>
    </w:p>
    <w:p w:rsidR="00283272" w:rsidRPr="00283272" w:rsidRDefault="00283272" w:rsidP="002F1374">
      <w:pPr>
        <w:pStyle w:val="ListParagraph"/>
        <w:numPr>
          <w:ilvl w:val="0"/>
          <w:numId w:val="9"/>
        </w:numPr>
      </w:pPr>
      <w:r w:rsidRPr="00283272">
        <w:t>Update Order</w:t>
      </w:r>
    </w:p>
    <w:p w:rsidR="00283272" w:rsidRPr="00283272" w:rsidRDefault="00283272" w:rsidP="00784C48">
      <w:pPr>
        <w:pStyle w:val="Heading3"/>
      </w:pPr>
      <w:bookmarkStart w:id="33" w:name="_Toc377932376"/>
      <w:r w:rsidRPr="00283272">
        <w:t>Billing-related Tasks</w:t>
      </w:r>
      <w:bookmarkEnd w:id="33"/>
    </w:p>
    <w:p w:rsidR="00283272" w:rsidRPr="00283272" w:rsidRDefault="00283272" w:rsidP="002F1374">
      <w:pPr>
        <w:pStyle w:val="ListParagraph"/>
        <w:numPr>
          <w:ilvl w:val="0"/>
          <w:numId w:val="9"/>
        </w:numPr>
      </w:pPr>
      <w:r w:rsidRPr="00283272">
        <w:t>Generate Bill(s)</w:t>
      </w:r>
    </w:p>
    <w:p w:rsidR="00283272" w:rsidRPr="00283272" w:rsidRDefault="00283272" w:rsidP="002F1374">
      <w:pPr>
        <w:pStyle w:val="ListParagraph"/>
        <w:numPr>
          <w:ilvl w:val="0"/>
          <w:numId w:val="9"/>
        </w:numPr>
      </w:pPr>
      <w:r w:rsidRPr="00283272">
        <w:t>View Menu Items</w:t>
      </w:r>
    </w:p>
    <w:p w:rsidR="00283272" w:rsidRPr="00283272" w:rsidRDefault="00A146F0" w:rsidP="00784C48">
      <w:pPr>
        <w:pStyle w:val="Heading2"/>
      </w:pPr>
      <w:bookmarkStart w:id="34" w:name="_Toc377932377"/>
      <w:r>
        <w:t>Manager</w:t>
      </w:r>
      <w:r w:rsidR="00283272" w:rsidRPr="00283272">
        <w:t>ial Tasks</w:t>
      </w:r>
      <w:bookmarkEnd w:id="34"/>
    </w:p>
    <w:p w:rsidR="00283272" w:rsidRPr="00283272" w:rsidRDefault="00283272" w:rsidP="002F1374">
      <w:pPr>
        <w:pStyle w:val="ListParagraph"/>
        <w:numPr>
          <w:ilvl w:val="0"/>
          <w:numId w:val="9"/>
        </w:numPr>
      </w:pPr>
      <w:r w:rsidRPr="00283272">
        <w:t>Create Table</w:t>
      </w:r>
    </w:p>
    <w:p w:rsidR="00283272" w:rsidRDefault="00283272" w:rsidP="002F1374">
      <w:pPr>
        <w:pStyle w:val="ListParagraph"/>
        <w:numPr>
          <w:ilvl w:val="0"/>
          <w:numId w:val="9"/>
        </w:numPr>
      </w:pPr>
      <w:r w:rsidRPr="00283272">
        <w:t xml:space="preserve">Add </w:t>
      </w:r>
      <w:r w:rsidR="00A146F0">
        <w:t>User</w:t>
      </w:r>
    </w:p>
    <w:p w:rsidR="003860BF" w:rsidRPr="00283272" w:rsidRDefault="003860BF" w:rsidP="002F1374">
      <w:pPr>
        <w:pStyle w:val="ListParagraph"/>
        <w:numPr>
          <w:ilvl w:val="0"/>
          <w:numId w:val="9"/>
        </w:numPr>
      </w:pPr>
      <w:r w:rsidRPr="00283272">
        <w:t xml:space="preserve">Update </w:t>
      </w:r>
      <w:r w:rsidR="00A146F0">
        <w:t>User</w:t>
      </w:r>
      <w:r w:rsidRPr="00283272">
        <w:t xml:space="preserve"> Information</w:t>
      </w:r>
    </w:p>
    <w:p w:rsidR="00283272" w:rsidRPr="00283272" w:rsidRDefault="00283272" w:rsidP="002F1374">
      <w:pPr>
        <w:pStyle w:val="ListParagraph"/>
        <w:numPr>
          <w:ilvl w:val="0"/>
          <w:numId w:val="9"/>
        </w:numPr>
      </w:pPr>
      <w:r w:rsidRPr="00283272">
        <w:t>Update Menu Items</w:t>
      </w:r>
    </w:p>
    <w:p w:rsidR="00270663" w:rsidRPr="00283272" w:rsidRDefault="00270663" w:rsidP="002F1374">
      <w:pPr>
        <w:pStyle w:val="ListParagraph"/>
        <w:numPr>
          <w:ilvl w:val="0"/>
          <w:numId w:val="9"/>
        </w:numPr>
      </w:pPr>
      <w:r w:rsidRPr="00283272">
        <w:t>View Most Popular Items</w:t>
      </w:r>
    </w:p>
    <w:p w:rsidR="00283272" w:rsidRPr="00283272" w:rsidRDefault="00283272" w:rsidP="002F1374">
      <w:pPr>
        <w:pStyle w:val="ListParagraph"/>
        <w:numPr>
          <w:ilvl w:val="0"/>
          <w:numId w:val="9"/>
        </w:numPr>
      </w:pPr>
      <w:r w:rsidRPr="00283272">
        <w:t>View Revenues</w:t>
      </w:r>
    </w:p>
    <w:p w:rsidR="00D86782" w:rsidRDefault="00D86782" w:rsidP="00D86782"/>
    <w:p w:rsidR="00D86782" w:rsidRPr="00D86782" w:rsidRDefault="00D86782" w:rsidP="00D86782">
      <w:pPr>
        <w:sectPr w:rsidR="00D86782" w:rsidRPr="00D86782" w:rsidSect="00D86782">
          <w:type w:val="continuous"/>
          <w:pgSz w:w="12240" w:h="15840" w:code="1"/>
          <w:pgMar w:top="1440" w:right="1440" w:bottom="1440" w:left="1440" w:header="720" w:footer="864" w:gutter="0"/>
          <w:cols w:num="2" w:space="720"/>
          <w:titlePg/>
          <w:docGrid w:linePitch="360"/>
        </w:sectPr>
      </w:pPr>
    </w:p>
    <w:p w:rsidR="00E64EBC" w:rsidRDefault="00E64EB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lastRenderedPageBreak/>
        <w:br w:type="page"/>
      </w:r>
    </w:p>
    <w:p w:rsidR="00784C48" w:rsidRDefault="00A146F0" w:rsidP="00784C48">
      <w:pPr>
        <w:pStyle w:val="Heading1"/>
      </w:pPr>
      <w:bookmarkStart w:id="35" w:name="_Toc377932269"/>
      <w:bookmarkStart w:id="36" w:name="_Toc377932294"/>
      <w:bookmarkStart w:id="37" w:name="_Toc377932378"/>
      <w:r>
        <w:lastRenderedPageBreak/>
        <w:t>User</w:t>
      </w:r>
      <w:r w:rsidR="00784C48" w:rsidRPr="007E3412">
        <w:t xml:space="preserve"> Stories</w:t>
      </w:r>
      <w:r w:rsidR="00D86782">
        <w:t xml:space="preserve"> (detailed)</w:t>
      </w:r>
      <w:bookmarkEnd w:id="35"/>
      <w:bookmarkEnd w:id="36"/>
      <w:bookmarkEnd w:id="37"/>
    </w:p>
    <w:p w:rsidR="00784C48" w:rsidRDefault="00A146F0" w:rsidP="00784C48">
      <w:pPr>
        <w:pStyle w:val="Heading2"/>
      </w:pPr>
      <w:bookmarkStart w:id="38" w:name="_Toc377932379"/>
      <w:r>
        <w:t>User</w:t>
      </w:r>
      <w:r w:rsidR="00784C48" w:rsidRPr="00283272">
        <w:t xml:space="preserve"> Account Tasks</w:t>
      </w:r>
      <w:bookmarkEnd w:id="38"/>
    </w:p>
    <w:tbl>
      <w:tblPr>
        <w:tblStyle w:val="PlainTable1"/>
        <w:tblW w:w="9360" w:type="dxa"/>
        <w:tblLayout w:type="fixed"/>
        <w:tblLook w:val="0200" w:firstRow="0" w:lastRow="0" w:firstColumn="0" w:lastColumn="0" w:noHBand="1" w:noVBand="0"/>
      </w:tblPr>
      <w:tblGrid>
        <w:gridCol w:w="1885"/>
        <w:gridCol w:w="7475"/>
      </w:tblGrid>
      <w:tr w:rsidR="00784C48" w:rsidRPr="00BB0D9D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line="360" w:lineRule="auto"/>
              <w:rPr>
                <w:b/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 1</w:t>
            </w:r>
          </w:p>
        </w:tc>
        <w:tc>
          <w:tcPr>
            <w:tcW w:w="7475" w:type="dxa"/>
          </w:tcPr>
          <w:p w:rsidR="00784C48" w:rsidRPr="00D0235B" w:rsidRDefault="00A146F0" w:rsidP="00E91A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User</w:t>
            </w:r>
            <w:r w:rsidR="00784C48" w:rsidRPr="00D0235B">
              <w:rPr>
                <w:b/>
                <w:sz w:val="22"/>
                <w:szCs w:val="22"/>
              </w:rPr>
              <w:t xml:space="preserve"> and System Administrator log in</w:t>
            </w:r>
          </w:p>
        </w:tc>
      </w:tr>
      <w:tr w:rsidR="00784C48" w:rsidRPr="00BB0D9D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line="360" w:lineRule="auto"/>
              <w:rPr>
                <w:b/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 xml:space="preserve">Title: </w:t>
            </w:r>
          </w:p>
        </w:tc>
        <w:tc>
          <w:tcPr>
            <w:tcW w:w="7475" w:type="dxa"/>
          </w:tcPr>
          <w:p w:rsidR="00784C48" w:rsidRPr="00BB0D9D" w:rsidRDefault="00784C48" w:rsidP="00E91A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Story: </w:t>
            </w:r>
          </w:p>
        </w:tc>
        <w:tc>
          <w:tcPr>
            <w:tcW w:w="7475" w:type="dxa"/>
          </w:tcPr>
          <w:p w:rsidR="00784C48" w:rsidRPr="00D0235B" w:rsidRDefault="00A146F0" w:rsidP="00E91A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and System Administrator want to log in. As a </w:t>
            </w: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, it is required that he can log into the system so that he can access the resources provided by the application. 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Normal Flow</w:t>
            </w:r>
          </w:p>
        </w:tc>
        <w:tc>
          <w:tcPr>
            <w:tcW w:w="7475" w:type="dxa"/>
          </w:tcPr>
          <w:p w:rsidR="00784C48" w:rsidRPr="00D0235B" w:rsidRDefault="00A146F0" w:rsidP="002F1374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is currently logged out of the system and wants to log in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accesses the application website using his mobile device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enters the correct </w:t>
            </w: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>name and password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System validates information and grants access to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>’s instance.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Alternative Flow</w:t>
            </w:r>
          </w:p>
        </w:tc>
        <w:tc>
          <w:tcPr>
            <w:tcW w:w="7475" w:type="dxa"/>
          </w:tcPr>
          <w:p w:rsidR="00784C48" w:rsidRPr="00D0235B" w:rsidRDefault="00784C48" w:rsidP="00E91A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N/A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Error Flow</w:t>
            </w:r>
          </w:p>
        </w:tc>
        <w:tc>
          <w:tcPr>
            <w:tcW w:w="7475" w:type="dxa"/>
          </w:tcPr>
          <w:p w:rsidR="00784C48" w:rsidRPr="00D0235B" w:rsidRDefault="00A146F0" w:rsidP="002F1374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is currently logged out of the system and wants to log in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accesses the application website using his mobile device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employee enters the wrong password or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name into the system. 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is then prompted to re-enter their information.</w:t>
            </w:r>
          </w:p>
        </w:tc>
      </w:tr>
    </w:tbl>
    <w:p w:rsidR="00784C48" w:rsidRPr="00D0235B" w:rsidRDefault="00784C48" w:rsidP="00784C48">
      <w:pPr>
        <w:spacing w:after="160" w:line="360" w:lineRule="auto"/>
        <w:rPr>
          <w:szCs w:val="22"/>
        </w:rPr>
      </w:pPr>
    </w:p>
    <w:tbl>
      <w:tblPr>
        <w:tblStyle w:val="PlainTable1"/>
        <w:tblW w:w="9360" w:type="dxa"/>
        <w:tblLayout w:type="fixed"/>
        <w:tblLook w:val="0200" w:firstRow="0" w:lastRow="0" w:firstColumn="0" w:lastColumn="0" w:noHBand="1" w:noVBand="0"/>
      </w:tblPr>
      <w:tblGrid>
        <w:gridCol w:w="1885"/>
        <w:gridCol w:w="7475"/>
      </w:tblGrid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 2</w:t>
            </w:r>
          </w:p>
        </w:tc>
        <w:tc>
          <w:tcPr>
            <w:tcW w:w="7475" w:type="dxa"/>
          </w:tcPr>
          <w:p w:rsidR="00784C48" w:rsidRPr="007E3412" w:rsidRDefault="00784C4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 xml:space="preserve">Title: </w:t>
            </w:r>
          </w:p>
        </w:tc>
        <w:tc>
          <w:tcPr>
            <w:tcW w:w="7475" w:type="dxa"/>
          </w:tcPr>
          <w:p w:rsidR="00784C48" w:rsidRPr="00D0235B" w:rsidRDefault="00A146F0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User</w:t>
            </w:r>
            <w:r w:rsidR="00784C48" w:rsidRPr="00D0235B">
              <w:rPr>
                <w:b/>
                <w:sz w:val="22"/>
                <w:szCs w:val="22"/>
              </w:rPr>
              <w:t xml:space="preserve"> and System Administrator log out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 xml:space="preserve">Story: </w:t>
            </w:r>
          </w:p>
        </w:tc>
        <w:tc>
          <w:tcPr>
            <w:tcW w:w="7475" w:type="dxa"/>
          </w:tcPr>
          <w:p w:rsidR="00784C48" w:rsidRPr="00D0235B" w:rsidRDefault="00A146F0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and System Administrator want to log out. As </w:t>
            </w:r>
            <w:proofErr w:type="gramStart"/>
            <w:r w:rsidR="00784C48" w:rsidRPr="00D0235B">
              <w:rPr>
                <w:sz w:val="22"/>
                <w:szCs w:val="22"/>
              </w:rPr>
              <w:t>an</w:t>
            </w:r>
            <w:proofErr w:type="gramEnd"/>
            <w:r w:rsidR="00784C48" w:rsidRPr="00D0235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>, it is required that he can logout from his instance of the application to end the session.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Normal Flow</w:t>
            </w:r>
          </w:p>
        </w:tc>
        <w:tc>
          <w:tcPr>
            <w:tcW w:w="7475" w:type="dxa"/>
          </w:tcPr>
          <w:p w:rsidR="00784C48" w:rsidRPr="00D0235B" w:rsidRDefault="00A146F0" w:rsidP="002F1374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currently logged onto the system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chooses the logout option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The system ends this session instance.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Login screen appears for future log on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Alternative Flow</w:t>
            </w:r>
          </w:p>
        </w:tc>
        <w:tc>
          <w:tcPr>
            <w:tcW w:w="7475" w:type="dxa"/>
          </w:tcPr>
          <w:p w:rsidR="00784C48" w:rsidRPr="00D0235B" w:rsidRDefault="00A146F0" w:rsidP="002F1374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currently logged onto the system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has remained idle for 30 minutes or more.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lastRenderedPageBreak/>
              <w:t>System automatically ends this session instance.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is now logged out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lastRenderedPageBreak/>
              <w:t>Error Flow</w:t>
            </w:r>
          </w:p>
        </w:tc>
        <w:tc>
          <w:tcPr>
            <w:tcW w:w="7475" w:type="dxa"/>
          </w:tcPr>
          <w:p w:rsidR="00784C48" w:rsidRPr="00D0235B" w:rsidRDefault="00784C48" w:rsidP="002F1374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Connection failed during session.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The system forced the logout of the session’s instance.</w:t>
            </w:r>
          </w:p>
        </w:tc>
      </w:tr>
    </w:tbl>
    <w:p w:rsidR="00784C48" w:rsidRPr="00D0235B" w:rsidRDefault="00784C48" w:rsidP="00784C48">
      <w:pPr>
        <w:spacing w:after="160" w:line="360" w:lineRule="auto"/>
        <w:rPr>
          <w:szCs w:val="22"/>
        </w:rPr>
      </w:pPr>
    </w:p>
    <w:tbl>
      <w:tblPr>
        <w:tblStyle w:val="PlainTable1"/>
        <w:tblW w:w="9360" w:type="dxa"/>
        <w:tblLayout w:type="fixed"/>
        <w:tblLook w:val="0200" w:firstRow="0" w:lastRow="0" w:firstColumn="0" w:lastColumn="0" w:noHBand="1" w:noVBand="0"/>
      </w:tblPr>
      <w:tblGrid>
        <w:gridCol w:w="1885"/>
        <w:gridCol w:w="7475"/>
      </w:tblGrid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 3</w:t>
            </w:r>
          </w:p>
        </w:tc>
        <w:tc>
          <w:tcPr>
            <w:tcW w:w="7475" w:type="dxa"/>
          </w:tcPr>
          <w:p w:rsidR="00784C48" w:rsidRPr="007E3412" w:rsidRDefault="00784C4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Title:</w:t>
            </w:r>
          </w:p>
        </w:tc>
        <w:tc>
          <w:tcPr>
            <w:tcW w:w="7475" w:type="dxa"/>
          </w:tcPr>
          <w:p w:rsidR="00784C48" w:rsidRPr="00D0235B" w:rsidRDefault="00A146F0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User</w:t>
            </w:r>
            <w:r w:rsidR="00784C48" w:rsidRPr="00D0235B">
              <w:rPr>
                <w:b/>
                <w:sz w:val="22"/>
                <w:szCs w:val="22"/>
              </w:rPr>
              <w:t xml:space="preserve"> changes their password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 xml:space="preserve">Story: </w:t>
            </w:r>
          </w:p>
        </w:tc>
        <w:tc>
          <w:tcPr>
            <w:tcW w:w="7475" w:type="dxa"/>
          </w:tcPr>
          <w:p w:rsidR="00784C48" w:rsidRPr="00D0235B" w:rsidRDefault="00A146F0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and System Administrator wants to change his/her password. The </w:t>
            </w: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needs to first log into a session and pick the change password option, confirm his/her old password and input a new password.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Normal Flow</w:t>
            </w:r>
          </w:p>
        </w:tc>
        <w:tc>
          <w:tcPr>
            <w:tcW w:w="7475" w:type="dxa"/>
          </w:tcPr>
          <w:p w:rsidR="00784C48" w:rsidRPr="00D0235B" w:rsidRDefault="00A146F0" w:rsidP="002F1374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is currently logged into his/her instance of the session.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chooses the change password option.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System prompts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original password and new password.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inputs his/her old password and a new password.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System checks the validity of the new password, validates it, and updates the new password.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System print a message indicating successful change of password and return to original session’s state.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Alternative Flow</w:t>
            </w:r>
          </w:p>
        </w:tc>
        <w:tc>
          <w:tcPr>
            <w:tcW w:w="7475" w:type="dxa"/>
          </w:tcPr>
          <w:p w:rsidR="00784C48" w:rsidRPr="00D0235B" w:rsidRDefault="00A146F0" w:rsidP="002F1374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is currently logged out of the system and wants to log in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accesses the application website using his mobile device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does not remember his/her password and requests a new password to be sent to his/her email address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System prompts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to enter the correct answer to a security question decided by 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at the creation of the account.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enters the correct answer.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System prompts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>’s new password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inputs his/her new password.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System checks the validity of the new password, validates it, and updates the new password.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System print a message indicating successful change of password and return to login page.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lastRenderedPageBreak/>
              <w:t>Error Flow</w:t>
            </w:r>
          </w:p>
        </w:tc>
        <w:tc>
          <w:tcPr>
            <w:tcW w:w="7475" w:type="dxa"/>
          </w:tcPr>
          <w:p w:rsidR="00784C48" w:rsidRPr="00D0235B" w:rsidRDefault="00A146F0" w:rsidP="002F1374">
            <w:pPr>
              <w:pStyle w:val="ListParagrap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is currently logged into his/her instance of the session.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choose the change password option.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System prompts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original password and new password.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inputs his/her old password and a new password.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System checks the validity of the new password, detects invalid patterns (ex. password included invalid characters), prompts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to retry.</w:t>
            </w:r>
          </w:p>
        </w:tc>
      </w:tr>
    </w:tbl>
    <w:p w:rsidR="00784C48" w:rsidRPr="00D0235B" w:rsidRDefault="00784C48" w:rsidP="00784C48">
      <w:pPr>
        <w:spacing w:after="160" w:line="360" w:lineRule="auto"/>
        <w:rPr>
          <w:szCs w:val="22"/>
        </w:rPr>
      </w:pPr>
    </w:p>
    <w:tbl>
      <w:tblPr>
        <w:tblStyle w:val="PlainTable1"/>
        <w:tblW w:w="9360" w:type="dxa"/>
        <w:tblLayout w:type="fixed"/>
        <w:tblLook w:val="0200" w:firstRow="0" w:lastRow="0" w:firstColumn="0" w:lastColumn="0" w:noHBand="1" w:noVBand="0"/>
      </w:tblPr>
      <w:tblGrid>
        <w:gridCol w:w="1885"/>
        <w:gridCol w:w="7475"/>
      </w:tblGrid>
      <w:tr w:rsidR="00784C48" w:rsidRPr="007E3412" w:rsidTr="00EB6E26">
        <w:trPr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 4</w:t>
            </w:r>
          </w:p>
        </w:tc>
        <w:tc>
          <w:tcPr>
            <w:tcW w:w="7475" w:type="dxa"/>
          </w:tcPr>
          <w:p w:rsidR="00784C48" w:rsidRPr="007E3412" w:rsidRDefault="00784C4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C48" w:rsidRPr="007E3412" w:rsidTr="00EB6E26">
        <w:trPr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Title:</w:t>
            </w:r>
          </w:p>
        </w:tc>
        <w:tc>
          <w:tcPr>
            <w:tcW w:w="7475" w:type="dxa"/>
          </w:tcPr>
          <w:p w:rsidR="00784C48" w:rsidRPr="00D0235B" w:rsidRDefault="00A146F0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User</w:t>
            </w:r>
            <w:r w:rsidR="00784C48" w:rsidRPr="00D0235B">
              <w:rPr>
                <w:b/>
                <w:sz w:val="22"/>
                <w:szCs w:val="22"/>
              </w:rPr>
              <w:t xml:space="preserve"> Checks in</w:t>
            </w:r>
          </w:p>
        </w:tc>
      </w:tr>
      <w:tr w:rsidR="00784C48" w:rsidRPr="007E3412" w:rsidTr="00EB6E26">
        <w:trPr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Story:</w:t>
            </w:r>
          </w:p>
        </w:tc>
        <w:tc>
          <w:tcPr>
            <w:tcW w:w="7475" w:type="dxa"/>
          </w:tcPr>
          <w:p w:rsidR="00784C48" w:rsidRPr="00D0235B" w:rsidRDefault="00784C4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checks in to allow the system to count when their shift has begun. The number of hours calculated by the system will determine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pay.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Normal Flow</w:t>
            </w:r>
          </w:p>
        </w:tc>
        <w:tc>
          <w:tcPr>
            <w:tcW w:w="7475" w:type="dxa"/>
          </w:tcPr>
          <w:p w:rsidR="00784C48" w:rsidRPr="00D0235B" w:rsidRDefault="00A146F0" w:rsidP="002F1374">
            <w:pPr>
              <w:pStyle w:val="ListParagraph"/>
              <w:numPr>
                <w:ilvl w:val="0"/>
                <w:numId w:val="1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is logged in and wants to check in.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1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clicks on the check in tab.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1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The system registers his checked in status and begins calculating work hours until check out.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Alternative Flow</w:t>
            </w:r>
          </w:p>
        </w:tc>
        <w:tc>
          <w:tcPr>
            <w:tcW w:w="7475" w:type="dxa"/>
          </w:tcPr>
          <w:p w:rsidR="00784C48" w:rsidRPr="00D0235B" w:rsidRDefault="00784C48" w:rsidP="00E91A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N/A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Error Flow</w:t>
            </w:r>
          </w:p>
        </w:tc>
        <w:tc>
          <w:tcPr>
            <w:tcW w:w="7475" w:type="dxa"/>
          </w:tcPr>
          <w:p w:rsidR="00784C48" w:rsidRPr="00D0235B" w:rsidRDefault="00A146F0" w:rsidP="002F1374">
            <w:pPr>
              <w:pStyle w:val="ListParagraph"/>
              <w:numPr>
                <w:ilvl w:val="0"/>
                <w:numId w:val="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is logged in and forgets to check in.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may ask </w:t>
            </w:r>
            <w:r>
              <w:rPr>
                <w:sz w:val="22"/>
                <w:szCs w:val="22"/>
              </w:rPr>
              <w:t>Manager</w:t>
            </w:r>
            <w:r w:rsidR="00784C48" w:rsidRPr="00D0235B">
              <w:rPr>
                <w:sz w:val="22"/>
                <w:szCs w:val="22"/>
              </w:rPr>
              <w:t xml:space="preserve"> to manually input hours worked for that day.</w:t>
            </w:r>
          </w:p>
        </w:tc>
      </w:tr>
    </w:tbl>
    <w:p w:rsidR="00784C48" w:rsidRPr="00D0235B" w:rsidRDefault="00784C48" w:rsidP="00784C48">
      <w:pPr>
        <w:spacing w:after="160" w:line="360" w:lineRule="auto"/>
        <w:rPr>
          <w:szCs w:val="22"/>
        </w:rPr>
      </w:pPr>
    </w:p>
    <w:tbl>
      <w:tblPr>
        <w:tblStyle w:val="PlainTable1"/>
        <w:tblW w:w="9360" w:type="dxa"/>
        <w:tblLayout w:type="fixed"/>
        <w:tblLook w:val="0200" w:firstRow="0" w:lastRow="0" w:firstColumn="0" w:lastColumn="0" w:noHBand="1" w:noVBand="0"/>
      </w:tblPr>
      <w:tblGrid>
        <w:gridCol w:w="1885"/>
        <w:gridCol w:w="7475"/>
      </w:tblGrid>
      <w:tr w:rsidR="00784C48" w:rsidRPr="007E3412" w:rsidTr="00EB6E26">
        <w:trPr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 5</w:t>
            </w:r>
          </w:p>
        </w:tc>
        <w:tc>
          <w:tcPr>
            <w:tcW w:w="7475" w:type="dxa"/>
          </w:tcPr>
          <w:p w:rsidR="00784C48" w:rsidRPr="007E3412" w:rsidRDefault="00784C4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C48" w:rsidRPr="007E3412" w:rsidTr="00EB6E26">
        <w:trPr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Title:</w:t>
            </w:r>
          </w:p>
        </w:tc>
        <w:tc>
          <w:tcPr>
            <w:tcW w:w="7475" w:type="dxa"/>
          </w:tcPr>
          <w:p w:rsidR="00784C48" w:rsidRPr="00D0235B" w:rsidRDefault="00A146F0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User</w:t>
            </w:r>
            <w:r w:rsidR="00784C48" w:rsidRPr="00D0235B">
              <w:rPr>
                <w:b/>
                <w:sz w:val="22"/>
                <w:szCs w:val="22"/>
              </w:rPr>
              <w:t xml:space="preserve"> Checks out</w:t>
            </w:r>
          </w:p>
        </w:tc>
      </w:tr>
      <w:tr w:rsidR="00784C48" w:rsidRPr="007E3412" w:rsidTr="00EB6E26">
        <w:trPr>
          <w:trHeight w:val="10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Story:</w:t>
            </w:r>
          </w:p>
        </w:tc>
        <w:tc>
          <w:tcPr>
            <w:tcW w:w="7475" w:type="dxa"/>
          </w:tcPr>
          <w:p w:rsidR="00784C48" w:rsidRPr="00D0235B" w:rsidRDefault="00784C4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checks out of the system to determine when their shift has ended The number of hours calculated by the system will determine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pay.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Normal Flow</w:t>
            </w:r>
          </w:p>
        </w:tc>
        <w:tc>
          <w:tcPr>
            <w:tcW w:w="7475" w:type="dxa"/>
          </w:tcPr>
          <w:p w:rsidR="00784C48" w:rsidRPr="00D0235B" w:rsidRDefault="00A146F0" w:rsidP="002F1374">
            <w:pPr>
              <w:pStyle w:val="ListParagraph"/>
              <w:numPr>
                <w:ilvl w:val="0"/>
                <w:numId w:val="2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is logged in and wants to check out.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2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clicks on the </w:t>
            </w:r>
            <w:proofErr w:type="spellStart"/>
            <w:r w:rsidR="00784C48" w:rsidRPr="00D0235B">
              <w:rPr>
                <w:sz w:val="22"/>
                <w:szCs w:val="22"/>
              </w:rPr>
              <w:t>check out</w:t>
            </w:r>
            <w:proofErr w:type="spellEnd"/>
            <w:r w:rsidR="00784C48" w:rsidRPr="00D0235B">
              <w:rPr>
                <w:sz w:val="22"/>
                <w:szCs w:val="22"/>
              </w:rPr>
              <w:t xml:space="preserve"> tab.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lastRenderedPageBreak/>
              <w:t>The system registers his checked out status and performs calculation of work hours.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lastRenderedPageBreak/>
              <w:t>Alternative Flow</w:t>
            </w:r>
          </w:p>
        </w:tc>
        <w:tc>
          <w:tcPr>
            <w:tcW w:w="7475" w:type="dxa"/>
          </w:tcPr>
          <w:p w:rsidR="00784C48" w:rsidRPr="00D0235B" w:rsidRDefault="00784C4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N/A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Error Flow</w:t>
            </w:r>
          </w:p>
        </w:tc>
        <w:tc>
          <w:tcPr>
            <w:tcW w:w="7475" w:type="dxa"/>
          </w:tcPr>
          <w:p w:rsidR="00784C48" w:rsidRPr="00D0235B" w:rsidRDefault="00A146F0" w:rsidP="002F1374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is logged in and forgets to check out.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may ask </w:t>
            </w:r>
            <w:r>
              <w:rPr>
                <w:sz w:val="22"/>
                <w:szCs w:val="22"/>
              </w:rPr>
              <w:t>Manager</w:t>
            </w:r>
            <w:r w:rsidR="00784C48" w:rsidRPr="00D0235B">
              <w:rPr>
                <w:sz w:val="22"/>
                <w:szCs w:val="22"/>
              </w:rPr>
              <w:t xml:space="preserve"> to manually input hours worked for that day.</w:t>
            </w:r>
          </w:p>
        </w:tc>
      </w:tr>
    </w:tbl>
    <w:p w:rsidR="00784C48" w:rsidRDefault="00784C48" w:rsidP="00784C48">
      <w:pPr>
        <w:pStyle w:val="ListParagraph"/>
      </w:pPr>
    </w:p>
    <w:tbl>
      <w:tblPr>
        <w:tblStyle w:val="PlainTable1"/>
        <w:tblW w:w="9360" w:type="dxa"/>
        <w:tblLayout w:type="fixed"/>
        <w:tblLook w:val="0200" w:firstRow="0" w:lastRow="0" w:firstColumn="0" w:lastColumn="0" w:noHBand="1" w:noVBand="0"/>
      </w:tblPr>
      <w:tblGrid>
        <w:gridCol w:w="1885"/>
        <w:gridCol w:w="7475"/>
      </w:tblGrid>
      <w:tr w:rsidR="00D205B8" w:rsidRPr="007E3412" w:rsidTr="00EB6E26">
        <w:trPr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466803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 xml:space="preserve">Story </w:t>
            </w:r>
            <w:r w:rsidR="00466803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7475" w:type="dxa"/>
          </w:tcPr>
          <w:p w:rsidR="00D205B8" w:rsidRPr="007E3412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7475" w:type="dxa"/>
          </w:tcPr>
          <w:p w:rsidR="00D205B8" w:rsidRPr="00D0235B" w:rsidRDefault="00A146F0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User</w:t>
            </w:r>
            <w:r w:rsidR="00D205B8" w:rsidRPr="00D0235B">
              <w:rPr>
                <w:b/>
                <w:sz w:val="22"/>
                <w:szCs w:val="22"/>
              </w:rPr>
              <w:t>s view their personal information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</w:t>
            </w:r>
          </w:p>
        </w:tc>
        <w:tc>
          <w:tcPr>
            <w:tcW w:w="7475" w:type="dxa"/>
          </w:tcPr>
          <w:p w:rsidR="00D205B8" w:rsidRPr="00D0235B" w:rsidRDefault="00A146F0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D205B8" w:rsidRPr="00D0235B">
              <w:rPr>
                <w:sz w:val="22"/>
                <w:szCs w:val="22"/>
              </w:rPr>
              <w:t xml:space="preserve"> wishes to view its personal information as a staff member of the restaurant.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Normal Flow</w:t>
            </w:r>
          </w:p>
        </w:tc>
        <w:tc>
          <w:tcPr>
            <w:tcW w:w="7475" w:type="dxa"/>
          </w:tcPr>
          <w:p w:rsidR="00D205B8" w:rsidRPr="00D0235B" w:rsidRDefault="00A146F0" w:rsidP="002F1374">
            <w:pPr>
              <w:pStyle w:val="ListParagraph"/>
              <w:numPr>
                <w:ilvl w:val="0"/>
                <w:numId w:val="4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D205B8" w:rsidRPr="00D0235B">
              <w:rPr>
                <w:sz w:val="22"/>
                <w:szCs w:val="22"/>
              </w:rPr>
              <w:t xml:space="preserve"> logs in to the system</w:t>
            </w:r>
          </w:p>
          <w:p w:rsidR="00D205B8" w:rsidRPr="00D0235B" w:rsidRDefault="00A146F0" w:rsidP="002F1374">
            <w:pPr>
              <w:pStyle w:val="ListParagraph"/>
              <w:numPr>
                <w:ilvl w:val="0"/>
                <w:numId w:val="4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D205B8" w:rsidRPr="00D0235B">
              <w:rPr>
                <w:sz w:val="22"/>
                <w:szCs w:val="22"/>
              </w:rPr>
              <w:t xml:space="preserve"> navigates to the Staff Menu</w:t>
            </w:r>
          </w:p>
          <w:p w:rsidR="00D205B8" w:rsidRPr="00D0235B" w:rsidRDefault="00A146F0" w:rsidP="002F1374">
            <w:pPr>
              <w:pStyle w:val="ListParagraph"/>
              <w:numPr>
                <w:ilvl w:val="0"/>
                <w:numId w:val="4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D205B8" w:rsidRPr="00D0235B">
              <w:rPr>
                <w:sz w:val="22"/>
                <w:szCs w:val="22"/>
              </w:rPr>
              <w:t xml:space="preserve"> selects the Review Personal Information option</w:t>
            </w:r>
          </w:p>
          <w:p w:rsidR="00D205B8" w:rsidRPr="00D0235B" w:rsidRDefault="00A146F0" w:rsidP="002F1374">
            <w:pPr>
              <w:pStyle w:val="ListParagraph"/>
              <w:numPr>
                <w:ilvl w:val="0"/>
                <w:numId w:val="4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D205B8" w:rsidRPr="00D0235B">
              <w:rPr>
                <w:sz w:val="22"/>
                <w:szCs w:val="22"/>
              </w:rPr>
              <w:t>’s personal information is displayed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Alternative Flow</w:t>
            </w:r>
          </w:p>
        </w:tc>
        <w:tc>
          <w:tcPr>
            <w:tcW w:w="7475" w:type="dxa"/>
          </w:tcPr>
          <w:p w:rsidR="00D205B8" w:rsidRPr="00D0235B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N/A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Error Flow</w:t>
            </w:r>
          </w:p>
        </w:tc>
        <w:tc>
          <w:tcPr>
            <w:tcW w:w="7475" w:type="dxa"/>
          </w:tcPr>
          <w:p w:rsidR="00D205B8" w:rsidRPr="00D0235B" w:rsidRDefault="00A146F0" w:rsidP="002F1374">
            <w:pPr>
              <w:pStyle w:val="ListParagraph"/>
              <w:numPr>
                <w:ilvl w:val="0"/>
                <w:numId w:val="4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D205B8" w:rsidRPr="00D0235B">
              <w:rPr>
                <w:sz w:val="22"/>
                <w:szCs w:val="22"/>
              </w:rPr>
              <w:t xml:space="preserve"> fails to log in</w:t>
            </w:r>
          </w:p>
        </w:tc>
      </w:tr>
    </w:tbl>
    <w:p w:rsidR="00D205B8" w:rsidRPr="00D0235B" w:rsidRDefault="00D205B8" w:rsidP="00D205B8">
      <w:pPr>
        <w:spacing w:after="160" w:line="360" w:lineRule="auto"/>
        <w:rPr>
          <w:szCs w:val="22"/>
        </w:rPr>
      </w:pPr>
    </w:p>
    <w:p w:rsidR="00B6361C" w:rsidRDefault="00B6361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:rsidR="00784C48" w:rsidRPr="00283272" w:rsidRDefault="00784C48" w:rsidP="00784C48">
      <w:pPr>
        <w:pStyle w:val="Heading2"/>
      </w:pPr>
      <w:bookmarkStart w:id="39" w:name="_Toc377932380"/>
      <w:r w:rsidRPr="00283272">
        <w:lastRenderedPageBreak/>
        <w:t>Restaurant Operational Tasks</w:t>
      </w:r>
      <w:bookmarkEnd w:id="39"/>
    </w:p>
    <w:p w:rsidR="00784C48" w:rsidRPr="00283272" w:rsidRDefault="00784C48" w:rsidP="00784C48">
      <w:pPr>
        <w:pStyle w:val="Heading3"/>
      </w:pPr>
      <w:bookmarkStart w:id="40" w:name="_Toc377932381"/>
      <w:r w:rsidRPr="00283272">
        <w:t>Table-related Tasks</w:t>
      </w:r>
      <w:bookmarkEnd w:id="40"/>
    </w:p>
    <w:tbl>
      <w:tblPr>
        <w:tblStyle w:val="PlainTable1"/>
        <w:tblW w:w="9360" w:type="dxa"/>
        <w:tblLayout w:type="fixed"/>
        <w:tblLook w:val="0200" w:firstRow="0" w:lastRow="0" w:firstColumn="0" w:lastColumn="0" w:noHBand="1" w:noVBand="0"/>
      </w:tblPr>
      <w:tblGrid>
        <w:gridCol w:w="1885"/>
        <w:gridCol w:w="7475"/>
      </w:tblGrid>
      <w:tr w:rsidR="00784C48" w:rsidRPr="007E3412" w:rsidTr="00EB6E26">
        <w:trPr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466803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 xml:space="preserve">Story </w:t>
            </w:r>
            <w:r w:rsidR="00466803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7475" w:type="dxa"/>
          </w:tcPr>
          <w:p w:rsidR="00784C48" w:rsidRPr="007E3412" w:rsidRDefault="00784C48" w:rsidP="00784C48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C48" w:rsidRPr="007E3412" w:rsidTr="00EB6E26">
        <w:trPr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784C48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Title:</w:t>
            </w:r>
          </w:p>
        </w:tc>
        <w:tc>
          <w:tcPr>
            <w:tcW w:w="7475" w:type="dxa"/>
          </w:tcPr>
          <w:p w:rsidR="00784C48" w:rsidRPr="00D0235B" w:rsidRDefault="00A146F0" w:rsidP="00784C48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User</w:t>
            </w:r>
            <w:r w:rsidR="00784C48" w:rsidRPr="00D0235B">
              <w:rPr>
                <w:b/>
                <w:sz w:val="22"/>
                <w:szCs w:val="22"/>
              </w:rPr>
              <w:t xml:space="preserve"> views table </w:t>
            </w:r>
          </w:p>
        </w:tc>
      </w:tr>
      <w:tr w:rsidR="00784C48" w:rsidRPr="007E3412" w:rsidTr="00EB6E26">
        <w:trPr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784C48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Story:</w:t>
            </w:r>
          </w:p>
        </w:tc>
        <w:tc>
          <w:tcPr>
            <w:tcW w:w="7475" w:type="dxa"/>
          </w:tcPr>
          <w:p w:rsidR="00784C48" w:rsidRPr="00D0235B" w:rsidRDefault="00A146F0" w:rsidP="00784C48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would like to view the status of tables in the restaurant. This could be because a </w:t>
            </w:r>
            <w:r>
              <w:rPr>
                <w:sz w:val="22"/>
                <w:szCs w:val="22"/>
              </w:rPr>
              <w:t>Manager</w:t>
            </w:r>
            <w:r w:rsidR="00784C48" w:rsidRPr="00D0235B">
              <w:rPr>
                <w:sz w:val="22"/>
                <w:szCs w:val="22"/>
              </w:rPr>
              <w:t xml:space="preserve"> wishes to seat more clients and is looking for empty tables or the </w:t>
            </w:r>
            <w:r>
              <w:rPr>
                <w:sz w:val="22"/>
                <w:szCs w:val="22"/>
              </w:rPr>
              <w:t>Wait Staff</w:t>
            </w:r>
            <w:r w:rsidR="00784C48" w:rsidRPr="00D0235B">
              <w:rPr>
                <w:sz w:val="22"/>
                <w:szCs w:val="22"/>
              </w:rPr>
              <w:t xml:space="preserve"> wish to confirm the status of already occupied tables or if any </w:t>
            </w: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wishes to generally check the status of all tables in the restaurant, among other reasons.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784C48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Normal Flow</w:t>
            </w:r>
          </w:p>
        </w:tc>
        <w:tc>
          <w:tcPr>
            <w:tcW w:w="7475" w:type="dxa"/>
          </w:tcPr>
          <w:p w:rsidR="00784C48" w:rsidRPr="00D0235B" w:rsidRDefault="00784C48" w:rsidP="002F1374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is logged on and would like to check the status of a table in the restaurant management system.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Manager</w:t>
            </w:r>
            <w:r w:rsidRPr="00D0235B">
              <w:rPr>
                <w:sz w:val="22"/>
                <w:szCs w:val="22"/>
              </w:rPr>
              <w:t xml:space="preserve"> navigates to the Tables Menu and clicks on the View Table tab.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can then view the table of entries of each table in the restaurant.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clicks cancel when they are done inspecting the list.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The system navigates back to the Tables Menu.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784C48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Alternative Flow</w:t>
            </w:r>
          </w:p>
        </w:tc>
        <w:tc>
          <w:tcPr>
            <w:tcW w:w="7475" w:type="dxa"/>
          </w:tcPr>
          <w:p w:rsidR="00784C48" w:rsidRPr="00D0235B" w:rsidRDefault="00784C48" w:rsidP="00784C48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N/A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784C48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Error Flow</w:t>
            </w:r>
          </w:p>
        </w:tc>
        <w:tc>
          <w:tcPr>
            <w:tcW w:w="7475" w:type="dxa"/>
          </w:tcPr>
          <w:p w:rsidR="00784C48" w:rsidRPr="00D0235B" w:rsidRDefault="00784C48" w:rsidP="00784C48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N/A</w:t>
            </w:r>
          </w:p>
        </w:tc>
      </w:tr>
    </w:tbl>
    <w:p w:rsidR="00784C48" w:rsidRPr="00D0235B" w:rsidRDefault="00784C48" w:rsidP="00784C48">
      <w:pPr>
        <w:spacing w:after="160" w:line="360" w:lineRule="auto"/>
        <w:rPr>
          <w:szCs w:val="22"/>
        </w:rPr>
      </w:pPr>
    </w:p>
    <w:tbl>
      <w:tblPr>
        <w:tblStyle w:val="PlainTable1"/>
        <w:tblW w:w="9360" w:type="dxa"/>
        <w:tblLayout w:type="fixed"/>
        <w:tblLook w:val="0200" w:firstRow="0" w:lastRow="0" w:firstColumn="0" w:lastColumn="0" w:noHBand="1" w:noVBand="0"/>
      </w:tblPr>
      <w:tblGrid>
        <w:gridCol w:w="1885"/>
        <w:gridCol w:w="7475"/>
      </w:tblGrid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466803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 xml:space="preserve">Story </w:t>
            </w:r>
            <w:r w:rsidR="00466803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7475" w:type="dxa"/>
          </w:tcPr>
          <w:p w:rsidR="00784C48" w:rsidRPr="007E3412" w:rsidRDefault="00784C4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 xml:space="preserve">Title: </w:t>
            </w:r>
          </w:p>
        </w:tc>
        <w:tc>
          <w:tcPr>
            <w:tcW w:w="7475" w:type="dxa"/>
          </w:tcPr>
          <w:p w:rsidR="00784C48" w:rsidRPr="00D0235B" w:rsidRDefault="00A146F0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User</w:t>
            </w:r>
            <w:r w:rsidR="00784C48" w:rsidRPr="00D0235B">
              <w:rPr>
                <w:b/>
                <w:sz w:val="22"/>
                <w:szCs w:val="22"/>
              </w:rPr>
              <w:t xml:space="preserve"> edits table information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Story:</w:t>
            </w:r>
          </w:p>
        </w:tc>
        <w:tc>
          <w:tcPr>
            <w:tcW w:w="7475" w:type="dxa"/>
          </w:tcPr>
          <w:p w:rsidR="00784C48" w:rsidRPr="00D0235B" w:rsidRDefault="00784C4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A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would like to modify a specific table’s information.  Table information includes status and current number of customers.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Normal Flow</w:t>
            </w:r>
          </w:p>
        </w:tc>
        <w:tc>
          <w:tcPr>
            <w:tcW w:w="7475" w:type="dxa"/>
          </w:tcPr>
          <w:p w:rsidR="00784C48" w:rsidRPr="00D0235B" w:rsidRDefault="00784C48" w:rsidP="002F1374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While logged into his/her session instance, 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chooses to set a table as occupied since customers have been seated at that table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selects the table of interest among the existing tables listed and </w:t>
            </w:r>
            <w:proofErr w:type="spellStart"/>
            <w:r w:rsidR="00784C48" w:rsidRPr="00D0235B">
              <w:rPr>
                <w:sz w:val="22"/>
                <w:szCs w:val="22"/>
              </w:rPr>
              <w:t>and</w:t>
            </w:r>
            <w:proofErr w:type="spellEnd"/>
            <w:r w:rsidR="00784C48" w:rsidRPr="00D0235B">
              <w:rPr>
                <w:sz w:val="22"/>
                <w:szCs w:val="22"/>
              </w:rPr>
              <w:t xml:space="preserve"> sets the status field to occupied.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User</w:t>
            </w:r>
            <w:r w:rsidR="00784C48" w:rsidRPr="00D0235B">
              <w:rPr>
                <w:sz w:val="22"/>
                <w:szCs w:val="22"/>
              </w:rPr>
              <w:t xml:space="preserve"> inputs amount of customers and assigns a number to each customer of the table.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When the submit button is pressed the database is updated with the new information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The system navigates back to the Tables Menu.</w:t>
            </w:r>
          </w:p>
          <w:p w:rsidR="00784C48" w:rsidRPr="007E3412" w:rsidRDefault="00784C48" w:rsidP="00E91A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lastRenderedPageBreak/>
              <w:t>Alternative Flow</w:t>
            </w:r>
          </w:p>
        </w:tc>
        <w:tc>
          <w:tcPr>
            <w:tcW w:w="7475" w:type="dxa"/>
          </w:tcPr>
          <w:p w:rsidR="00784C48" w:rsidRPr="00D0235B" w:rsidRDefault="00784C48" w:rsidP="002F1374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While logged into his/her session instance, the managed chooses to modify the tables maximum capacity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selects the table of interest among the existing tables listed and changes the capacity to the desired size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When the submit button is pressed the database is updated with the new information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The system navigates back to the Tables Menu.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Error Flow</w:t>
            </w:r>
          </w:p>
        </w:tc>
        <w:tc>
          <w:tcPr>
            <w:tcW w:w="7475" w:type="dxa"/>
          </w:tcPr>
          <w:p w:rsidR="00784C48" w:rsidRPr="00D0235B" w:rsidRDefault="00784C48" w:rsidP="002F1374">
            <w:pPr>
              <w:pStyle w:val="ListParagraph"/>
              <w:numPr>
                <w:ilvl w:val="0"/>
                <w:numId w:val="2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While logged into his/her session instance, 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chooses to set a table as occupied since customers have been seated at that table.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selects the table of interest among the existing tables listed and </w:t>
            </w:r>
            <w:proofErr w:type="spellStart"/>
            <w:r w:rsidRPr="00D0235B">
              <w:rPr>
                <w:sz w:val="22"/>
                <w:szCs w:val="22"/>
              </w:rPr>
              <w:t>and</w:t>
            </w:r>
            <w:proofErr w:type="spellEnd"/>
            <w:r w:rsidRPr="00D0235B">
              <w:rPr>
                <w:sz w:val="22"/>
                <w:szCs w:val="22"/>
              </w:rPr>
              <w:t xml:space="preserve"> sets the status field to occupied.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2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forgets to input an amount of customers and to assign a number to each customer of the table.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When the submit button is pressed, an error occurs and 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is prompted to enter an amount of customers and to assign a number to each customer at the table.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The system navigates back to the Tables Menu</w:t>
            </w:r>
          </w:p>
        </w:tc>
      </w:tr>
    </w:tbl>
    <w:p w:rsidR="00784C48" w:rsidRPr="00D0235B" w:rsidRDefault="00784C48" w:rsidP="00784C48">
      <w:pPr>
        <w:spacing w:after="160" w:line="360" w:lineRule="auto"/>
        <w:rPr>
          <w:szCs w:val="22"/>
        </w:rPr>
      </w:pPr>
    </w:p>
    <w:tbl>
      <w:tblPr>
        <w:tblStyle w:val="PlainTable1"/>
        <w:tblW w:w="9360" w:type="dxa"/>
        <w:tblLayout w:type="fixed"/>
        <w:tblLook w:val="0200" w:firstRow="0" w:lastRow="0" w:firstColumn="0" w:lastColumn="0" w:noHBand="1" w:noVBand="0"/>
      </w:tblPr>
      <w:tblGrid>
        <w:gridCol w:w="1885"/>
        <w:gridCol w:w="7475"/>
      </w:tblGrid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466803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 xml:space="preserve">Story </w:t>
            </w:r>
            <w:r w:rsidR="00466803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7475" w:type="dxa"/>
          </w:tcPr>
          <w:p w:rsidR="00784C48" w:rsidRPr="007E3412" w:rsidRDefault="00784C4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Title:</w:t>
            </w:r>
          </w:p>
        </w:tc>
        <w:tc>
          <w:tcPr>
            <w:tcW w:w="7475" w:type="dxa"/>
          </w:tcPr>
          <w:p w:rsidR="00784C48" w:rsidRPr="00D0235B" w:rsidRDefault="00A146F0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User</w:t>
            </w:r>
            <w:r w:rsidR="00784C48" w:rsidRPr="00D0235B">
              <w:rPr>
                <w:b/>
                <w:sz w:val="22"/>
                <w:szCs w:val="22"/>
              </w:rPr>
              <w:t xml:space="preserve"> checks out a table (empty up a table)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Story:</w:t>
            </w:r>
          </w:p>
        </w:tc>
        <w:tc>
          <w:tcPr>
            <w:tcW w:w="7475" w:type="dxa"/>
          </w:tcPr>
          <w:p w:rsidR="00784C48" w:rsidRPr="00D0235B" w:rsidRDefault="00784C4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A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would like to remove a specific table’s information.  Table information includes status and current number of customers. Most likely due to completion of order.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lastRenderedPageBreak/>
              <w:t>Normal Flow</w:t>
            </w:r>
          </w:p>
        </w:tc>
        <w:tc>
          <w:tcPr>
            <w:tcW w:w="7475" w:type="dxa"/>
          </w:tcPr>
          <w:p w:rsidR="00784C48" w:rsidRPr="00D0235B" w:rsidRDefault="00784C48" w:rsidP="002F1374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While logged into his/her session instance, 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chooses to set a table as free or unoccupied since customers have completed t</w:t>
            </w:r>
            <w:r w:rsidR="00A146F0">
              <w:rPr>
                <w:sz w:val="22"/>
                <w:szCs w:val="22"/>
              </w:rPr>
              <w:t>heir order and paid their bill.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selects the table of interest from the list of existing tables and verifies that the bill entry of this order has been set to </w:t>
            </w:r>
            <w:proofErr w:type="gramStart"/>
            <w:r w:rsidR="00784C48" w:rsidRPr="00D0235B">
              <w:rPr>
                <w:sz w:val="22"/>
                <w:szCs w:val="22"/>
              </w:rPr>
              <w:t>paid</w:t>
            </w:r>
            <w:proofErr w:type="gramEnd"/>
            <w:r w:rsidR="00784C48" w:rsidRPr="00D0235B">
              <w:rPr>
                <w:sz w:val="22"/>
                <w:szCs w:val="22"/>
              </w:rPr>
              <w:t xml:space="preserve">. 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selects the table of interest among the existing tables listed and </w:t>
            </w:r>
            <w:proofErr w:type="spellStart"/>
            <w:r w:rsidR="00784C48" w:rsidRPr="00D0235B">
              <w:rPr>
                <w:sz w:val="22"/>
                <w:szCs w:val="22"/>
              </w:rPr>
              <w:t>and</w:t>
            </w:r>
            <w:proofErr w:type="spellEnd"/>
            <w:r w:rsidR="00784C48" w:rsidRPr="00D0235B">
              <w:rPr>
                <w:sz w:val="22"/>
                <w:szCs w:val="22"/>
              </w:rPr>
              <w:t xml:space="preserve"> sets the status field to empty or available.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When the submit button is pressed the database is updated with the new information</w:t>
            </w:r>
          </w:p>
          <w:p w:rsidR="00784C48" w:rsidRPr="007E3412" w:rsidRDefault="00784C48" w:rsidP="002F1374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6F0">
              <w:rPr>
                <w:sz w:val="22"/>
                <w:szCs w:val="22"/>
              </w:rPr>
              <w:t>The system navigates back to the Tables Menu.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Alternate Flow</w:t>
            </w:r>
          </w:p>
        </w:tc>
        <w:tc>
          <w:tcPr>
            <w:tcW w:w="7475" w:type="dxa"/>
          </w:tcPr>
          <w:p w:rsidR="00784C48" w:rsidRPr="00D0235B" w:rsidRDefault="00784C4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N/A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Error Flow</w:t>
            </w:r>
          </w:p>
        </w:tc>
        <w:tc>
          <w:tcPr>
            <w:tcW w:w="7475" w:type="dxa"/>
          </w:tcPr>
          <w:p w:rsidR="00784C48" w:rsidRPr="00D0235B" w:rsidRDefault="00784C48" w:rsidP="002F1374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D0235B">
              <w:rPr>
                <w:sz w:val="22"/>
                <w:szCs w:val="22"/>
              </w:rPr>
              <w:t>Whie</w:t>
            </w:r>
            <w:proofErr w:type="spellEnd"/>
            <w:r w:rsidRPr="00D0235B">
              <w:rPr>
                <w:sz w:val="22"/>
                <w:szCs w:val="22"/>
              </w:rPr>
              <w:t xml:space="preserve"> logged into his/her session instance, 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chooses to set a table as empty or available since customers wish to leave.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selects the table of interest from the list of existing tables and sets the status field to empty or available.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When the submit button is pressed, an error occurs and 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is alerted that the status of the bill entry of the order of said table is still set to unpaid.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selects the table of interest among the existing tables listed and checks the status of the bill entry or the order of this table.</w:t>
            </w:r>
          </w:p>
          <w:p w:rsidR="00784C48" w:rsidRPr="00D0235B" w:rsidRDefault="00A146F0" w:rsidP="002F1374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784C48" w:rsidRPr="00D0235B">
              <w:rPr>
                <w:sz w:val="22"/>
                <w:szCs w:val="22"/>
              </w:rPr>
              <w:t xml:space="preserve"> sees the status of the bill entry of this order is still set to unpaid. 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If the User is a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, the user issues the bill to the customer and updates the status of the bill entry to </w:t>
            </w:r>
            <w:r w:rsidR="00A146F0">
              <w:rPr>
                <w:sz w:val="22"/>
                <w:szCs w:val="22"/>
              </w:rPr>
              <w:t>P</w:t>
            </w:r>
            <w:r w:rsidRPr="00D0235B">
              <w:rPr>
                <w:sz w:val="22"/>
                <w:szCs w:val="22"/>
              </w:rPr>
              <w:t>aid.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The system navigates back to the Tables Menu.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selects the table of interest from the list of existing tables and sets the status field to empty or available.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The system navigates back to the Tables Menu.</w:t>
            </w:r>
          </w:p>
        </w:tc>
      </w:tr>
    </w:tbl>
    <w:p w:rsidR="00784C48" w:rsidRPr="00D0235B" w:rsidRDefault="00784C48" w:rsidP="00784C48">
      <w:pPr>
        <w:spacing w:after="160" w:line="360" w:lineRule="auto"/>
        <w:rPr>
          <w:szCs w:val="22"/>
        </w:rPr>
      </w:pPr>
    </w:p>
    <w:p w:rsidR="00B6361C" w:rsidRDefault="00B6361C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:rsidR="00784C48" w:rsidRPr="00283272" w:rsidRDefault="00784C48" w:rsidP="00784C48">
      <w:pPr>
        <w:pStyle w:val="Heading3"/>
      </w:pPr>
      <w:bookmarkStart w:id="41" w:name="_Toc377932382"/>
      <w:r w:rsidRPr="00283272">
        <w:lastRenderedPageBreak/>
        <w:t>Order-related Tasks</w:t>
      </w:r>
      <w:bookmarkEnd w:id="41"/>
    </w:p>
    <w:tbl>
      <w:tblPr>
        <w:tblStyle w:val="PlainTable1"/>
        <w:tblW w:w="9360" w:type="dxa"/>
        <w:tblLayout w:type="fixed"/>
        <w:tblLook w:val="0200" w:firstRow="0" w:lastRow="0" w:firstColumn="0" w:lastColumn="0" w:noHBand="1" w:noVBand="0"/>
      </w:tblPr>
      <w:tblGrid>
        <w:gridCol w:w="1885"/>
        <w:gridCol w:w="7475"/>
      </w:tblGrid>
      <w:tr w:rsidR="00D205B8" w:rsidRPr="007E3412" w:rsidTr="00EB6E26">
        <w:trPr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466803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 1</w:t>
            </w:r>
            <w:r w:rsidR="00466803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7475" w:type="dxa"/>
          </w:tcPr>
          <w:p w:rsidR="00D205B8" w:rsidRPr="007E3412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7475" w:type="dxa"/>
          </w:tcPr>
          <w:p w:rsidR="00D205B8" w:rsidRPr="00D0235B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View Orders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</w:t>
            </w:r>
          </w:p>
        </w:tc>
        <w:tc>
          <w:tcPr>
            <w:tcW w:w="7475" w:type="dxa"/>
          </w:tcPr>
          <w:p w:rsidR="00D205B8" w:rsidRPr="00D0235B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A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wants to inspect the contents of a particular order to view its status or make modifications to said order.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Normal Flow</w:t>
            </w:r>
          </w:p>
        </w:tc>
        <w:tc>
          <w:tcPr>
            <w:tcW w:w="7475" w:type="dxa"/>
          </w:tcPr>
          <w:p w:rsidR="00D205B8" w:rsidRPr="00D0235B" w:rsidRDefault="00D205B8" w:rsidP="002F1374">
            <w:pPr>
              <w:pStyle w:val="ListParagraph"/>
              <w:numPr>
                <w:ilvl w:val="0"/>
                <w:numId w:val="4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While logged in, 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wants to view the details of a particular order by its ID number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navigates to the View Orders page on the application and is shown a chronological list of all orders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selects the order and is shown the details of the order.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Alternative Flow:</w:t>
            </w:r>
          </w:p>
        </w:tc>
        <w:tc>
          <w:tcPr>
            <w:tcW w:w="7475" w:type="dxa"/>
          </w:tcPr>
          <w:p w:rsidR="00D205B8" w:rsidRPr="00D0235B" w:rsidRDefault="00D205B8" w:rsidP="002F1374">
            <w:pPr>
              <w:pStyle w:val="ListParagraph"/>
              <w:numPr>
                <w:ilvl w:val="0"/>
                <w:numId w:val="4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While logged in, 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wants to view the details of a particular order by table number.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goes to the Table menu and selects the table that is associated to the desired order.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From a list of orders belonging to the current table, 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selects the appropriate order and is shown the details of the order.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Error Flow</w:t>
            </w:r>
          </w:p>
        </w:tc>
        <w:tc>
          <w:tcPr>
            <w:tcW w:w="7475" w:type="dxa"/>
          </w:tcPr>
          <w:p w:rsidR="00D205B8" w:rsidRPr="00D0235B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N/A</w:t>
            </w:r>
          </w:p>
        </w:tc>
      </w:tr>
    </w:tbl>
    <w:p w:rsidR="00D205B8" w:rsidRPr="00D0235B" w:rsidRDefault="00D205B8" w:rsidP="00D205B8">
      <w:pPr>
        <w:spacing w:line="360" w:lineRule="auto"/>
        <w:rPr>
          <w:szCs w:val="22"/>
        </w:rPr>
      </w:pPr>
    </w:p>
    <w:tbl>
      <w:tblPr>
        <w:tblStyle w:val="PlainTable1"/>
        <w:tblW w:w="9360" w:type="dxa"/>
        <w:tblLayout w:type="fixed"/>
        <w:tblLook w:val="0200" w:firstRow="0" w:lastRow="0" w:firstColumn="0" w:lastColumn="0" w:noHBand="1" w:noVBand="0"/>
      </w:tblPr>
      <w:tblGrid>
        <w:gridCol w:w="1885"/>
        <w:gridCol w:w="7475"/>
      </w:tblGrid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466803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 1</w:t>
            </w:r>
            <w:r w:rsidR="00466803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475" w:type="dxa"/>
          </w:tcPr>
          <w:p w:rsidR="00D205B8" w:rsidRPr="007E3412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Title:</w:t>
            </w:r>
          </w:p>
        </w:tc>
        <w:tc>
          <w:tcPr>
            <w:tcW w:w="7475" w:type="dxa"/>
          </w:tcPr>
          <w:p w:rsidR="00D205B8" w:rsidRPr="00D0235B" w:rsidRDefault="00A146F0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Wait Staff</w:t>
            </w:r>
            <w:r w:rsidR="00D205B8" w:rsidRPr="00D0235B">
              <w:rPr>
                <w:b/>
                <w:sz w:val="22"/>
                <w:szCs w:val="22"/>
              </w:rPr>
              <w:t xml:space="preserve"> employee creates the customer’s order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Story:</w:t>
            </w:r>
          </w:p>
        </w:tc>
        <w:tc>
          <w:tcPr>
            <w:tcW w:w="7475" w:type="dxa"/>
          </w:tcPr>
          <w:p w:rsidR="00D205B8" w:rsidRPr="00D0235B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A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would like to input an Order from the customers of a Table in the system.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Normal Flow</w:t>
            </w:r>
          </w:p>
        </w:tc>
        <w:tc>
          <w:tcPr>
            <w:tcW w:w="7475" w:type="dxa"/>
          </w:tcPr>
          <w:p w:rsidR="00D205B8" w:rsidRPr="00D0235B" w:rsidRDefault="00D205B8" w:rsidP="002F1374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While logged in, 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wants to input a new order.</w:t>
            </w:r>
          </w:p>
          <w:p w:rsidR="00D205B8" w:rsidRPr="00D0235B" w:rsidRDefault="00A146F0" w:rsidP="002F1374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D205B8" w:rsidRPr="00D0235B">
              <w:rPr>
                <w:sz w:val="22"/>
                <w:szCs w:val="22"/>
              </w:rPr>
              <w:t xml:space="preserve"> navigates to the Orders Menu tab. He then navigates to the Place Order tab. 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will then be presented with a form that will give him options to assign tables and clients to specific menu items.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When 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clicks on the submit button, the new order will be saved into the database.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lastRenderedPageBreak/>
              <w:t>System confirms the order, sets the default starting state to all menu items of the order, and adds the orders to the overall list of orders.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lastRenderedPageBreak/>
              <w:t>Alternate Flow</w:t>
            </w:r>
          </w:p>
        </w:tc>
        <w:tc>
          <w:tcPr>
            <w:tcW w:w="7475" w:type="dxa"/>
          </w:tcPr>
          <w:p w:rsidR="00D205B8" w:rsidRPr="00D0235B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N/A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Error Flow</w:t>
            </w:r>
          </w:p>
        </w:tc>
        <w:tc>
          <w:tcPr>
            <w:tcW w:w="7475" w:type="dxa"/>
          </w:tcPr>
          <w:p w:rsidR="00D205B8" w:rsidRPr="00D0235B" w:rsidRDefault="00D205B8" w:rsidP="002F1374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While logged in, 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wants to input a new order.</w:t>
            </w:r>
          </w:p>
          <w:p w:rsidR="00D205B8" w:rsidRPr="00D0235B" w:rsidRDefault="00A146F0" w:rsidP="002F1374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D205B8" w:rsidRPr="00D0235B">
              <w:rPr>
                <w:sz w:val="22"/>
                <w:szCs w:val="22"/>
              </w:rPr>
              <w:t xml:space="preserve"> navigates to the Orders Menu tab. He then navigates to the Place Order tab. 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When presented with the order form, 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inputs orders for a table or clients which already have orders in progress under their name.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System prints an error message and returns to the Place Order tab.</w:t>
            </w:r>
          </w:p>
        </w:tc>
      </w:tr>
    </w:tbl>
    <w:p w:rsidR="00D205B8" w:rsidRPr="00D0235B" w:rsidRDefault="00D205B8" w:rsidP="00D205B8">
      <w:pPr>
        <w:spacing w:after="160" w:line="360" w:lineRule="auto"/>
        <w:rPr>
          <w:szCs w:val="22"/>
        </w:rPr>
      </w:pPr>
    </w:p>
    <w:tbl>
      <w:tblPr>
        <w:tblStyle w:val="PlainTable1"/>
        <w:tblW w:w="9360" w:type="dxa"/>
        <w:tblLayout w:type="fixed"/>
        <w:tblLook w:val="0200" w:firstRow="0" w:lastRow="0" w:firstColumn="0" w:lastColumn="0" w:noHBand="1" w:noVBand="0"/>
      </w:tblPr>
      <w:tblGrid>
        <w:gridCol w:w="1885"/>
        <w:gridCol w:w="7475"/>
      </w:tblGrid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466803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 1</w:t>
            </w:r>
            <w:r w:rsidR="00466803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475" w:type="dxa"/>
          </w:tcPr>
          <w:p w:rsidR="00D205B8" w:rsidRPr="007E3412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Title:</w:t>
            </w:r>
          </w:p>
        </w:tc>
        <w:tc>
          <w:tcPr>
            <w:tcW w:w="7475" w:type="dxa"/>
          </w:tcPr>
          <w:p w:rsidR="00D205B8" w:rsidRPr="00D0235B" w:rsidRDefault="00A146F0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User</w:t>
            </w:r>
            <w:r w:rsidR="00D205B8" w:rsidRPr="00D0235B">
              <w:rPr>
                <w:b/>
                <w:sz w:val="22"/>
                <w:szCs w:val="22"/>
              </w:rPr>
              <w:t xml:space="preserve"> updates a Table’s Order 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Story:</w:t>
            </w:r>
          </w:p>
        </w:tc>
        <w:tc>
          <w:tcPr>
            <w:tcW w:w="7475" w:type="dxa"/>
          </w:tcPr>
          <w:p w:rsidR="00D205B8" w:rsidRPr="00D0235B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A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would like to update an order to reflect that it has been completed in the kitchen or that it has been canceled by the customer.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Normal Flow</w:t>
            </w:r>
          </w:p>
        </w:tc>
        <w:tc>
          <w:tcPr>
            <w:tcW w:w="7475" w:type="dxa"/>
          </w:tcPr>
          <w:p w:rsidR="00D205B8" w:rsidRPr="00D0235B" w:rsidRDefault="00D205B8" w:rsidP="002F1374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While logged in, 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would like to update the order.</w:t>
            </w:r>
          </w:p>
          <w:p w:rsidR="00D205B8" w:rsidRPr="00D0235B" w:rsidRDefault="00A146F0" w:rsidP="002F1374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D205B8" w:rsidRPr="00D0235B">
              <w:rPr>
                <w:sz w:val="22"/>
                <w:szCs w:val="22"/>
              </w:rPr>
              <w:t xml:space="preserve"> navigates to the Orders Menu tab. He then navigates to the Place Order tab. The </w:t>
            </w:r>
            <w:r>
              <w:rPr>
                <w:sz w:val="22"/>
                <w:szCs w:val="22"/>
              </w:rPr>
              <w:t>User</w:t>
            </w:r>
            <w:r w:rsidR="00D205B8" w:rsidRPr="00D0235B">
              <w:rPr>
                <w:sz w:val="22"/>
                <w:szCs w:val="22"/>
              </w:rPr>
              <w:t xml:space="preserve"> can then choose which order he would like to modify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will then be presented with a form that will give him the option to modify any field of the original order form.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When 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clicks on the submit button, the new state of the order will be saved into the database.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System confirms the change, and updates the order in the database.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Alternate Flow</w:t>
            </w:r>
          </w:p>
        </w:tc>
        <w:tc>
          <w:tcPr>
            <w:tcW w:w="7475" w:type="dxa"/>
          </w:tcPr>
          <w:p w:rsidR="00D205B8" w:rsidRPr="00D0235B" w:rsidRDefault="00A146F0" w:rsidP="002F1374">
            <w:pPr>
              <w:pStyle w:val="ListParagraph"/>
              <w:numPr>
                <w:ilvl w:val="0"/>
                <w:numId w:val="3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Cook Staff</w:t>
            </w:r>
            <w:r w:rsidR="00D205B8" w:rsidRPr="00D0235B">
              <w:rPr>
                <w:sz w:val="22"/>
                <w:szCs w:val="22"/>
              </w:rPr>
              <w:t xml:space="preserve"> member is logged on and clicks on the View Orders tab.</w:t>
            </w:r>
          </w:p>
          <w:p w:rsidR="00D205B8" w:rsidRPr="00D0235B" w:rsidRDefault="00A146F0" w:rsidP="002F1374">
            <w:pPr>
              <w:pStyle w:val="ListParagraph"/>
              <w:numPr>
                <w:ilvl w:val="0"/>
                <w:numId w:val="3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Cook Staff</w:t>
            </w:r>
            <w:r w:rsidR="00D205B8" w:rsidRPr="00D0235B">
              <w:rPr>
                <w:sz w:val="22"/>
                <w:szCs w:val="22"/>
              </w:rPr>
              <w:t xml:space="preserve"> member sees that one of the orders has been set to the “Ready” status which identifies it as being ready to be cooked</w:t>
            </w:r>
          </w:p>
          <w:p w:rsidR="00D205B8" w:rsidRPr="00D0235B" w:rsidRDefault="00A146F0" w:rsidP="002F1374">
            <w:pPr>
              <w:pStyle w:val="ListParagraph"/>
              <w:numPr>
                <w:ilvl w:val="0"/>
                <w:numId w:val="3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Cook Staff</w:t>
            </w:r>
            <w:r w:rsidR="00D205B8" w:rsidRPr="00D0235B">
              <w:rPr>
                <w:sz w:val="22"/>
                <w:szCs w:val="22"/>
              </w:rPr>
              <w:t xml:space="preserve"> realizes that there are no more ingredient to complete the order and will be forced to cancel it and set its status to “Unavailable”.  The </w:t>
            </w:r>
            <w:r>
              <w:rPr>
                <w:sz w:val="22"/>
                <w:szCs w:val="22"/>
              </w:rPr>
              <w:t>Wait Staff</w:t>
            </w:r>
            <w:r w:rsidR="00D205B8" w:rsidRPr="00D0235B">
              <w:rPr>
                <w:sz w:val="22"/>
                <w:szCs w:val="22"/>
              </w:rPr>
              <w:t xml:space="preserve"> is notified.</w:t>
            </w:r>
          </w:p>
          <w:p w:rsidR="00D205B8" w:rsidRPr="00D0235B" w:rsidRDefault="00A146F0" w:rsidP="002F1374">
            <w:pPr>
              <w:pStyle w:val="ListParagraph"/>
              <w:numPr>
                <w:ilvl w:val="0"/>
                <w:numId w:val="3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Cook Staff</w:t>
            </w:r>
            <w:r w:rsidR="00D205B8" w:rsidRPr="00D0235B">
              <w:rPr>
                <w:sz w:val="22"/>
                <w:szCs w:val="22"/>
              </w:rPr>
              <w:t xml:space="preserve"> stops processing this order and returns to the View Orders page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lastRenderedPageBreak/>
              <w:t>Error Flow</w:t>
            </w:r>
          </w:p>
        </w:tc>
        <w:tc>
          <w:tcPr>
            <w:tcW w:w="7475" w:type="dxa"/>
          </w:tcPr>
          <w:p w:rsidR="00D205B8" w:rsidRPr="00D0235B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N/A</w:t>
            </w:r>
          </w:p>
        </w:tc>
      </w:tr>
    </w:tbl>
    <w:p w:rsidR="00D205B8" w:rsidRPr="00D0235B" w:rsidRDefault="00D205B8" w:rsidP="00D205B8">
      <w:pPr>
        <w:spacing w:after="160" w:line="360" w:lineRule="auto"/>
        <w:rPr>
          <w:szCs w:val="22"/>
        </w:rPr>
      </w:pPr>
    </w:p>
    <w:p w:rsidR="00784C48" w:rsidRPr="00283272" w:rsidRDefault="00784C48" w:rsidP="00784C48">
      <w:pPr>
        <w:pStyle w:val="Heading3"/>
      </w:pPr>
      <w:bookmarkStart w:id="42" w:name="_Toc377932383"/>
      <w:r w:rsidRPr="00283272">
        <w:t>Billing-related Tasks</w:t>
      </w:r>
      <w:bookmarkEnd w:id="42"/>
    </w:p>
    <w:tbl>
      <w:tblPr>
        <w:tblStyle w:val="PlainTable1"/>
        <w:tblW w:w="9360" w:type="dxa"/>
        <w:tblLayout w:type="fixed"/>
        <w:tblLook w:val="0200" w:firstRow="0" w:lastRow="0" w:firstColumn="0" w:lastColumn="0" w:noHBand="1" w:noVBand="0"/>
      </w:tblPr>
      <w:tblGrid>
        <w:gridCol w:w="1885"/>
        <w:gridCol w:w="7475"/>
      </w:tblGrid>
      <w:tr w:rsidR="00D205B8" w:rsidRPr="007E3412" w:rsidTr="00EB6E26">
        <w:trPr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466803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 1</w:t>
            </w:r>
            <w:r w:rsidR="00466803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475" w:type="dxa"/>
          </w:tcPr>
          <w:p w:rsidR="00D205B8" w:rsidRPr="007E3412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7475" w:type="dxa"/>
          </w:tcPr>
          <w:p w:rsidR="00D205B8" w:rsidRPr="00D0235B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Generate Bill(s)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</w:t>
            </w:r>
          </w:p>
        </w:tc>
        <w:tc>
          <w:tcPr>
            <w:tcW w:w="7475" w:type="dxa"/>
          </w:tcPr>
          <w:p w:rsidR="00D205B8" w:rsidRPr="00D0235B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After the customers at a particular table have completed making their order and are ready to pay, 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generates a bill (or bills)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Normal Flow</w:t>
            </w:r>
          </w:p>
        </w:tc>
        <w:tc>
          <w:tcPr>
            <w:tcW w:w="7475" w:type="dxa"/>
          </w:tcPr>
          <w:p w:rsidR="00D205B8" w:rsidRPr="00D0235B" w:rsidRDefault="00D205B8" w:rsidP="002F1374">
            <w:pPr>
              <w:pStyle w:val="ListParagraph"/>
              <w:numPr>
                <w:ilvl w:val="0"/>
                <w:numId w:val="4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While logged in, 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wants to generate a bill for a particular customer.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navigates to the Create Bill form on the main menu of the application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is presented with a list of all tables for which there are unbilled orders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selects the table that the bill will be associated to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is shown the list of clients who have yet to be billed at the table.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selects the client whose order will be billed.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submits the form, which updates the database by generating generate the client's bill.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Alternative Flow 1:</w:t>
            </w:r>
          </w:p>
        </w:tc>
        <w:tc>
          <w:tcPr>
            <w:tcW w:w="7475" w:type="dxa"/>
          </w:tcPr>
          <w:p w:rsidR="00D205B8" w:rsidRPr="00D0235B" w:rsidRDefault="00D205B8" w:rsidP="002F1374">
            <w:pPr>
              <w:pStyle w:val="ListParagraph"/>
              <w:numPr>
                <w:ilvl w:val="0"/>
                <w:numId w:val="4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While logged in, 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wants to generate a bill for all customers at a table.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navigates to the Create Bill form on the main menu of the application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lastRenderedPageBreak/>
              <w:t xml:space="preserve">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is presented with a list of all tables for which there are unbilled orders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selects the table that the bill will be associated to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is shown the list of clients who have yet to be billed at the table.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selects the Select All option to select all the customers at the table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submits the form, which updates the database by generating one combined bill.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lastRenderedPageBreak/>
              <w:t>Alternate flow 2:</w:t>
            </w:r>
          </w:p>
        </w:tc>
        <w:tc>
          <w:tcPr>
            <w:tcW w:w="7475" w:type="dxa"/>
          </w:tcPr>
          <w:p w:rsidR="00D205B8" w:rsidRPr="00D0235B" w:rsidRDefault="00D205B8" w:rsidP="002F1374">
            <w:pPr>
              <w:pStyle w:val="ListParagraph"/>
              <w:numPr>
                <w:ilvl w:val="0"/>
                <w:numId w:val="4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While logged in, 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wants to generate a bill for each customer sitting at a table.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navigates to the Create Bill form on the main menu of the application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is presented with a list of all tables for which there are unbilled orders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selects the table that the bill will be associated to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is shown the list of clients who have yet to be billed at the table.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selects the Create Bill for All option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submits the form, which updates the database by generating generate a new bill for each customer at the table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Error Flow</w:t>
            </w:r>
          </w:p>
        </w:tc>
        <w:tc>
          <w:tcPr>
            <w:tcW w:w="7475" w:type="dxa"/>
          </w:tcPr>
          <w:p w:rsidR="00D205B8" w:rsidRPr="00D0235B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N/A</w:t>
            </w:r>
          </w:p>
        </w:tc>
      </w:tr>
    </w:tbl>
    <w:p w:rsidR="00D205B8" w:rsidRPr="00D0235B" w:rsidRDefault="00D205B8" w:rsidP="00D205B8">
      <w:pPr>
        <w:rPr>
          <w:szCs w:val="22"/>
        </w:rPr>
      </w:pPr>
    </w:p>
    <w:tbl>
      <w:tblPr>
        <w:tblStyle w:val="PlainTable1"/>
        <w:tblW w:w="9360" w:type="dxa"/>
        <w:tblLayout w:type="fixed"/>
        <w:tblLook w:val="0200" w:firstRow="0" w:lastRow="0" w:firstColumn="0" w:lastColumn="0" w:noHBand="1" w:noVBand="0"/>
      </w:tblPr>
      <w:tblGrid>
        <w:gridCol w:w="1885"/>
        <w:gridCol w:w="7475"/>
      </w:tblGrid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466803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 1</w:t>
            </w:r>
            <w:r w:rsidR="00466803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475" w:type="dxa"/>
          </w:tcPr>
          <w:p w:rsidR="00D205B8" w:rsidRPr="007E3412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7475" w:type="dxa"/>
          </w:tcPr>
          <w:p w:rsidR="00D205B8" w:rsidRPr="00D0235B" w:rsidRDefault="00A146F0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User</w:t>
            </w:r>
            <w:r w:rsidR="00D205B8" w:rsidRPr="00D0235B">
              <w:rPr>
                <w:b/>
                <w:sz w:val="22"/>
                <w:szCs w:val="22"/>
              </w:rPr>
              <w:t xml:space="preserve"> views items in the Menu 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</w:t>
            </w:r>
          </w:p>
        </w:tc>
        <w:tc>
          <w:tcPr>
            <w:tcW w:w="7475" w:type="dxa"/>
          </w:tcPr>
          <w:p w:rsidR="00D205B8" w:rsidRPr="00D0235B" w:rsidRDefault="00A146F0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D205B8" w:rsidRPr="00D0235B">
              <w:rPr>
                <w:sz w:val="22"/>
                <w:szCs w:val="22"/>
              </w:rPr>
              <w:t xml:space="preserve"> wishes to view the items in the restaurant Menu that the customers can order.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Normal Flow</w:t>
            </w:r>
          </w:p>
        </w:tc>
        <w:tc>
          <w:tcPr>
            <w:tcW w:w="7475" w:type="dxa"/>
          </w:tcPr>
          <w:p w:rsidR="00D205B8" w:rsidRPr="00D0235B" w:rsidRDefault="00A146F0" w:rsidP="002F1374">
            <w:pPr>
              <w:pStyle w:val="ListParagraph"/>
              <w:numPr>
                <w:ilvl w:val="0"/>
                <w:numId w:val="3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D205B8" w:rsidRPr="00D0235B">
              <w:rPr>
                <w:sz w:val="22"/>
                <w:szCs w:val="22"/>
              </w:rPr>
              <w:t xml:space="preserve"> is logged in and navigates to the Order Menu.</w:t>
            </w:r>
          </w:p>
          <w:p w:rsidR="00D205B8" w:rsidRPr="00D0235B" w:rsidRDefault="00A146F0" w:rsidP="002F1374">
            <w:pPr>
              <w:pStyle w:val="ListParagraph"/>
              <w:numPr>
                <w:ilvl w:val="0"/>
                <w:numId w:val="3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D205B8" w:rsidRPr="00D0235B">
              <w:rPr>
                <w:sz w:val="22"/>
                <w:szCs w:val="22"/>
              </w:rPr>
              <w:t xml:space="preserve"> selects the Items Menu option.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3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All the currently available food items are displayed.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Alternative Flow</w:t>
            </w:r>
          </w:p>
        </w:tc>
        <w:tc>
          <w:tcPr>
            <w:tcW w:w="7475" w:type="dxa"/>
          </w:tcPr>
          <w:p w:rsidR="00D205B8" w:rsidRPr="00D0235B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N/A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lastRenderedPageBreak/>
              <w:t>Error Flow</w:t>
            </w:r>
          </w:p>
        </w:tc>
        <w:tc>
          <w:tcPr>
            <w:tcW w:w="7475" w:type="dxa"/>
          </w:tcPr>
          <w:p w:rsidR="00D205B8" w:rsidRPr="00D0235B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N/A</w:t>
            </w:r>
          </w:p>
        </w:tc>
      </w:tr>
    </w:tbl>
    <w:p w:rsidR="00784C48" w:rsidRPr="00283272" w:rsidRDefault="00A146F0" w:rsidP="00784C48">
      <w:pPr>
        <w:pStyle w:val="Heading2"/>
      </w:pPr>
      <w:bookmarkStart w:id="43" w:name="_Toc377932384"/>
      <w:r>
        <w:t>Manager</w:t>
      </w:r>
      <w:r w:rsidR="00784C48" w:rsidRPr="00283272">
        <w:t>ial Tasks</w:t>
      </w:r>
      <w:bookmarkEnd w:id="43"/>
    </w:p>
    <w:tbl>
      <w:tblPr>
        <w:tblStyle w:val="PlainTable1"/>
        <w:tblW w:w="9360" w:type="dxa"/>
        <w:tblLayout w:type="fixed"/>
        <w:tblLook w:val="0200" w:firstRow="0" w:lastRow="0" w:firstColumn="0" w:lastColumn="0" w:noHBand="1" w:noVBand="0"/>
      </w:tblPr>
      <w:tblGrid>
        <w:gridCol w:w="1885"/>
        <w:gridCol w:w="7475"/>
      </w:tblGrid>
      <w:tr w:rsidR="00784C48" w:rsidRPr="007E3412" w:rsidTr="00EB6E26">
        <w:trPr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466803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 xml:space="preserve">Story </w:t>
            </w:r>
            <w:r w:rsidR="00466803">
              <w:rPr>
                <w:b/>
                <w:sz w:val="22"/>
                <w:szCs w:val="22"/>
              </w:rPr>
              <w:t>15</w:t>
            </w:r>
          </w:p>
        </w:tc>
        <w:tc>
          <w:tcPr>
            <w:tcW w:w="7475" w:type="dxa"/>
          </w:tcPr>
          <w:p w:rsidR="00784C48" w:rsidRPr="007E3412" w:rsidRDefault="00784C4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C48" w:rsidRPr="007E3412" w:rsidTr="00EB6E26">
        <w:trPr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Title:</w:t>
            </w:r>
          </w:p>
        </w:tc>
        <w:tc>
          <w:tcPr>
            <w:tcW w:w="7475" w:type="dxa"/>
          </w:tcPr>
          <w:p w:rsidR="00784C48" w:rsidRPr="00D0235B" w:rsidRDefault="00A146F0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Manager</w:t>
            </w:r>
            <w:r w:rsidR="00784C48" w:rsidRPr="00D0235B">
              <w:rPr>
                <w:b/>
                <w:sz w:val="22"/>
                <w:szCs w:val="22"/>
              </w:rPr>
              <w:t xml:space="preserve"> creates a table</w:t>
            </w:r>
          </w:p>
        </w:tc>
      </w:tr>
      <w:tr w:rsidR="00784C48" w:rsidRPr="007E3412" w:rsidTr="00EB6E26">
        <w:trPr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Story:</w:t>
            </w:r>
          </w:p>
        </w:tc>
        <w:tc>
          <w:tcPr>
            <w:tcW w:w="7475" w:type="dxa"/>
          </w:tcPr>
          <w:p w:rsidR="00784C48" w:rsidRPr="00D0235B" w:rsidRDefault="00784C4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Manager</w:t>
            </w:r>
            <w:r w:rsidRPr="00D0235B">
              <w:rPr>
                <w:sz w:val="22"/>
                <w:szCs w:val="22"/>
              </w:rPr>
              <w:t xml:space="preserve"> would like to add another table in the restaurant that can be occupied by clients. The </w:t>
            </w:r>
            <w:r w:rsidR="00A146F0">
              <w:rPr>
                <w:sz w:val="22"/>
                <w:szCs w:val="22"/>
              </w:rPr>
              <w:t>Manager</w:t>
            </w:r>
            <w:r w:rsidRPr="00D0235B">
              <w:rPr>
                <w:sz w:val="22"/>
                <w:szCs w:val="22"/>
              </w:rPr>
              <w:t xml:space="preserve"> should be able to create a new table in the system that can later be used by 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. 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Normal Flow</w:t>
            </w:r>
          </w:p>
        </w:tc>
        <w:tc>
          <w:tcPr>
            <w:tcW w:w="7475" w:type="dxa"/>
          </w:tcPr>
          <w:p w:rsidR="00784C48" w:rsidRPr="00D0235B" w:rsidRDefault="00784C48" w:rsidP="002F1374">
            <w:pPr>
              <w:pStyle w:val="ListParagraph"/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Manager</w:t>
            </w:r>
            <w:r w:rsidRPr="00D0235B">
              <w:rPr>
                <w:sz w:val="22"/>
                <w:szCs w:val="22"/>
              </w:rPr>
              <w:t xml:space="preserve"> is logged on and would like to add a table to the restaurant management system.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Manager</w:t>
            </w:r>
            <w:r w:rsidRPr="00D0235B">
              <w:rPr>
                <w:sz w:val="22"/>
                <w:szCs w:val="22"/>
              </w:rPr>
              <w:t xml:space="preserve"> navigates to the Tables Menu and clicks on the Create Table tab.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Manager</w:t>
            </w:r>
            <w:r w:rsidRPr="00D0235B">
              <w:rPr>
                <w:sz w:val="22"/>
                <w:szCs w:val="22"/>
              </w:rPr>
              <w:t xml:space="preserve"> assigns a maximum number of seats to the table and a unique table number.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By clicking on Submit, the database is updated with the new table entry. Once the table is in the system, it can now be used by 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>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The system navigates back to the Tables Menu.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Alternative Flow</w:t>
            </w:r>
          </w:p>
        </w:tc>
        <w:tc>
          <w:tcPr>
            <w:tcW w:w="7475" w:type="dxa"/>
          </w:tcPr>
          <w:p w:rsidR="00784C48" w:rsidRPr="00D0235B" w:rsidRDefault="00784C4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N/A</w:t>
            </w:r>
          </w:p>
        </w:tc>
      </w:tr>
      <w:tr w:rsidR="00784C4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784C48" w:rsidRPr="00D0235B" w:rsidRDefault="00784C4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Error Flow</w:t>
            </w:r>
          </w:p>
        </w:tc>
        <w:tc>
          <w:tcPr>
            <w:tcW w:w="7475" w:type="dxa"/>
          </w:tcPr>
          <w:p w:rsidR="00784C48" w:rsidRPr="00D0235B" w:rsidRDefault="00784C48" w:rsidP="002F1374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Manager</w:t>
            </w:r>
            <w:r w:rsidRPr="00D0235B">
              <w:rPr>
                <w:sz w:val="22"/>
                <w:szCs w:val="22"/>
              </w:rPr>
              <w:t xml:space="preserve"> is logged on and would like to add a table to the restaurant management system.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Manager</w:t>
            </w:r>
            <w:r w:rsidRPr="00D0235B">
              <w:rPr>
                <w:sz w:val="22"/>
                <w:szCs w:val="22"/>
              </w:rPr>
              <w:t xml:space="preserve"> navigates to the Tables Menu and clicks on the Create Table tab.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Manager</w:t>
            </w:r>
            <w:r w:rsidRPr="00D0235B">
              <w:rPr>
                <w:sz w:val="22"/>
                <w:szCs w:val="22"/>
              </w:rPr>
              <w:t xml:space="preserve"> assigns a maximum number of seats to the table and a table number. There exists a table in the system with that table number causing an error.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system generates an error and prompts 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to select another table number.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Once the </w:t>
            </w:r>
            <w:r w:rsidR="00A146F0">
              <w:rPr>
                <w:sz w:val="22"/>
                <w:szCs w:val="22"/>
              </w:rPr>
              <w:t>User</w:t>
            </w:r>
            <w:r w:rsidRPr="00D0235B">
              <w:rPr>
                <w:sz w:val="22"/>
                <w:szCs w:val="22"/>
              </w:rPr>
              <w:t xml:space="preserve"> chooses a valid table number, by clicking on Submit, the database is updated with the new table entry. Once the table is in the system, it can now be used by 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>.</w:t>
            </w:r>
          </w:p>
          <w:p w:rsidR="00784C48" w:rsidRPr="00D0235B" w:rsidRDefault="00784C48" w:rsidP="002F1374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lastRenderedPageBreak/>
              <w:t>The system navigates back to the Tables Menu.</w:t>
            </w:r>
          </w:p>
          <w:p w:rsidR="00784C48" w:rsidRPr="007E3412" w:rsidRDefault="00784C4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05B8" w:rsidRPr="00784C48" w:rsidRDefault="00D205B8" w:rsidP="00466803"/>
    <w:tbl>
      <w:tblPr>
        <w:tblStyle w:val="PlainTable1"/>
        <w:tblW w:w="9360" w:type="dxa"/>
        <w:tblLayout w:type="fixed"/>
        <w:tblLook w:val="0200" w:firstRow="0" w:lastRow="0" w:firstColumn="0" w:lastColumn="0" w:noHBand="1" w:noVBand="0"/>
      </w:tblPr>
      <w:tblGrid>
        <w:gridCol w:w="1885"/>
        <w:gridCol w:w="7475"/>
      </w:tblGrid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466803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 1</w:t>
            </w:r>
            <w:r w:rsidR="00466803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7475" w:type="dxa"/>
          </w:tcPr>
          <w:p w:rsidR="00D205B8" w:rsidRPr="007E3412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7475" w:type="dxa"/>
          </w:tcPr>
          <w:p w:rsidR="00D205B8" w:rsidRPr="00D0235B" w:rsidRDefault="00A146F0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Manager</w:t>
            </w:r>
            <w:r w:rsidR="00D205B8" w:rsidRPr="00D0235B">
              <w:rPr>
                <w:b/>
                <w:sz w:val="22"/>
                <w:szCs w:val="22"/>
              </w:rPr>
              <w:t xml:space="preserve"> adds employees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</w:t>
            </w:r>
          </w:p>
        </w:tc>
        <w:tc>
          <w:tcPr>
            <w:tcW w:w="7475" w:type="dxa"/>
          </w:tcPr>
          <w:p w:rsidR="00D205B8" w:rsidRPr="00D0235B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Manager</w:t>
            </w:r>
            <w:r w:rsidRPr="00D0235B">
              <w:rPr>
                <w:sz w:val="22"/>
                <w:szCs w:val="22"/>
              </w:rPr>
              <w:t xml:space="preserve"> wants to add a new employee to the system classified as a member of the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, </w:t>
            </w:r>
            <w:r w:rsidR="00A146F0">
              <w:rPr>
                <w:sz w:val="22"/>
                <w:szCs w:val="22"/>
              </w:rPr>
              <w:t>Cook Staff</w:t>
            </w:r>
            <w:r w:rsidRPr="00D0235B">
              <w:rPr>
                <w:sz w:val="22"/>
                <w:szCs w:val="22"/>
              </w:rPr>
              <w:t xml:space="preserve">, or a </w:t>
            </w:r>
            <w:r w:rsidR="00A146F0">
              <w:rPr>
                <w:sz w:val="22"/>
                <w:szCs w:val="22"/>
              </w:rPr>
              <w:t>Manager</w:t>
            </w:r>
            <w:r w:rsidRPr="00D0235B">
              <w:rPr>
                <w:sz w:val="22"/>
                <w:szCs w:val="22"/>
              </w:rPr>
              <w:t>.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Normal Flow</w:t>
            </w:r>
          </w:p>
        </w:tc>
        <w:tc>
          <w:tcPr>
            <w:tcW w:w="7475" w:type="dxa"/>
          </w:tcPr>
          <w:p w:rsidR="00D205B8" w:rsidRPr="00D0235B" w:rsidRDefault="00A146F0" w:rsidP="002F1374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</w:t>
            </w:r>
            <w:r w:rsidR="00D205B8" w:rsidRPr="00D0235B">
              <w:rPr>
                <w:sz w:val="22"/>
                <w:szCs w:val="22"/>
              </w:rPr>
              <w:t xml:space="preserve"> is logged in and navigates to the Staff Menu.</w:t>
            </w:r>
          </w:p>
          <w:p w:rsidR="00D205B8" w:rsidRPr="00D0235B" w:rsidRDefault="00A146F0" w:rsidP="002F1374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</w:t>
            </w:r>
            <w:r w:rsidR="00D205B8" w:rsidRPr="00D0235B">
              <w:rPr>
                <w:sz w:val="22"/>
                <w:szCs w:val="22"/>
              </w:rPr>
              <w:t xml:space="preserve"> gives the name and personal information of a new employee, as well as the employee’s position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Employee’s profile is created with the provided information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Alternate Flow</w:t>
            </w:r>
          </w:p>
        </w:tc>
        <w:tc>
          <w:tcPr>
            <w:tcW w:w="7475" w:type="dxa"/>
          </w:tcPr>
          <w:p w:rsidR="00D205B8" w:rsidRPr="00D0235B" w:rsidRDefault="00A146F0" w:rsidP="002F1374">
            <w:pPr>
              <w:pStyle w:val="ListParagraph"/>
              <w:numPr>
                <w:ilvl w:val="0"/>
                <w:numId w:val="3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</w:t>
            </w:r>
            <w:r w:rsidR="00D205B8" w:rsidRPr="00D0235B">
              <w:rPr>
                <w:sz w:val="22"/>
                <w:szCs w:val="22"/>
              </w:rPr>
              <w:t xml:space="preserve"> is logged in and navigates to the Staff Menu.</w:t>
            </w:r>
          </w:p>
          <w:p w:rsidR="00D205B8" w:rsidRPr="00D0235B" w:rsidRDefault="00A146F0" w:rsidP="002F1374">
            <w:pPr>
              <w:pStyle w:val="ListParagraph"/>
              <w:numPr>
                <w:ilvl w:val="0"/>
                <w:numId w:val="3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</w:t>
            </w:r>
            <w:r w:rsidR="00D205B8" w:rsidRPr="00D0235B">
              <w:rPr>
                <w:sz w:val="22"/>
                <w:szCs w:val="22"/>
              </w:rPr>
              <w:t xml:space="preserve"> gives the name and personal information of a new employee, as well as the employee’s position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3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The name of the employee is already in use. The employee’s profile is created after appending a sequential number to the employee’s name.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Error Flow</w:t>
            </w:r>
          </w:p>
        </w:tc>
        <w:tc>
          <w:tcPr>
            <w:tcW w:w="7475" w:type="dxa"/>
          </w:tcPr>
          <w:p w:rsidR="00D205B8" w:rsidRPr="00D0235B" w:rsidRDefault="00A146F0" w:rsidP="002F1374">
            <w:pPr>
              <w:pStyle w:val="ListParagraph"/>
              <w:numPr>
                <w:ilvl w:val="0"/>
                <w:numId w:val="3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</w:t>
            </w:r>
            <w:r w:rsidR="00D205B8" w:rsidRPr="00D0235B">
              <w:rPr>
                <w:sz w:val="22"/>
                <w:szCs w:val="22"/>
              </w:rPr>
              <w:t xml:space="preserve"> gives the employee a position that is not </w:t>
            </w:r>
            <w:r>
              <w:rPr>
                <w:sz w:val="22"/>
                <w:szCs w:val="22"/>
              </w:rPr>
              <w:t>Wait Staff</w:t>
            </w:r>
            <w:r w:rsidR="00D205B8" w:rsidRPr="00D0235B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Cook Staff</w:t>
            </w:r>
            <w:r w:rsidR="00D205B8" w:rsidRPr="00D0235B">
              <w:rPr>
                <w:sz w:val="22"/>
                <w:szCs w:val="22"/>
              </w:rPr>
              <w:t xml:space="preserve">, or </w:t>
            </w:r>
            <w:r>
              <w:rPr>
                <w:sz w:val="22"/>
                <w:szCs w:val="22"/>
              </w:rPr>
              <w:t>Manager</w:t>
            </w:r>
            <w:r w:rsidR="00D205B8" w:rsidRPr="00D0235B">
              <w:rPr>
                <w:sz w:val="22"/>
                <w:szCs w:val="22"/>
              </w:rPr>
              <w:t>.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3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System displays an error message and returns to the Staff Menu.</w:t>
            </w:r>
          </w:p>
        </w:tc>
      </w:tr>
    </w:tbl>
    <w:p w:rsidR="00D205B8" w:rsidRPr="00D0235B" w:rsidRDefault="00D205B8" w:rsidP="00D205B8">
      <w:pPr>
        <w:spacing w:after="160" w:line="360" w:lineRule="auto"/>
        <w:rPr>
          <w:szCs w:val="22"/>
        </w:rPr>
      </w:pPr>
    </w:p>
    <w:tbl>
      <w:tblPr>
        <w:tblStyle w:val="PlainTable1"/>
        <w:tblW w:w="9360" w:type="dxa"/>
        <w:tblLayout w:type="fixed"/>
        <w:tblLook w:val="0200" w:firstRow="0" w:lastRow="0" w:firstColumn="0" w:lastColumn="0" w:noHBand="1" w:noVBand="0"/>
      </w:tblPr>
      <w:tblGrid>
        <w:gridCol w:w="1885"/>
        <w:gridCol w:w="7475"/>
      </w:tblGrid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466803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 1</w:t>
            </w:r>
            <w:r w:rsidR="00466803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7475" w:type="dxa"/>
          </w:tcPr>
          <w:p w:rsidR="00D205B8" w:rsidRPr="007E3412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7475" w:type="dxa"/>
          </w:tcPr>
          <w:p w:rsidR="00D205B8" w:rsidRPr="00D0235B" w:rsidRDefault="00A146F0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Manager</w:t>
            </w:r>
            <w:r w:rsidR="00D205B8" w:rsidRPr="00D0235B">
              <w:rPr>
                <w:b/>
                <w:sz w:val="22"/>
                <w:szCs w:val="22"/>
              </w:rPr>
              <w:t xml:space="preserve"> updates </w:t>
            </w:r>
            <w:r>
              <w:rPr>
                <w:b/>
                <w:sz w:val="22"/>
                <w:szCs w:val="22"/>
              </w:rPr>
              <w:t>User</w:t>
            </w:r>
            <w:r w:rsidR="00D205B8" w:rsidRPr="00D0235B">
              <w:rPr>
                <w:b/>
                <w:sz w:val="22"/>
                <w:szCs w:val="22"/>
              </w:rPr>
              <w:t>’s personal information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</w:t>
            </w:r>
          </w:p>
        </w:tc>
        <w:tc>
          <w:tcPr>
            <w:tcW w:w="7475" w:type="dxa"/>
          </w:tcPr>
          <w:p w:rsidR="00D205B8" w:rsidRPr="00D0235B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</w:t>
            </w:r>
            <w:r w:rsidR="00A146F0">
              <w:rPr>
                <w:sz w:val="22"/>
                <w:szCs w:val="22"/>
              </w:rPr>
              <w:t>Manager</w:t>
            </w:r>
            <w:r w:rsidRPr="00D0235B">
              <w:rPr>
                <w:sz w:val="22"/>
                <w:szCs w:val="22"/>
              </w:rPr>
              <w:t xml:space="preserve"> wishes to modify the personal information of an employee due to this information changing outside the system.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Normal Flow</w:t>
            </w:r>
          </w:p>
        </w:tc>
        <w:tc>
          <w:tcPr>
            <w:tcW w:w="7475" w:type="dxa"/>
          </w:tcPr>
          <w:p w:rsidR="00D205B8" w:rsidRPr="00D0235B" w:rsidRDefault="00A146F0" w:rsidP="002F1374">
            <w:pPr>
              <w:pStyle w:val="ListParagraph"/>
              <w:numPr>
                <w:ilvl w:val="0"/>
                <w:numId w:val="5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</w:t>
            </w:r>
            <w:r w:rsidR="00D205B8" w:rsidRPr="00D0235B">
              <w:rPr>
                <w:sz w:val="22"/>
                <w:szCs w:val="22"/>
              </w:rPr>
              <w:t xml:space="preserve"> is logged in and navigates to the Staff Menu</w:t>
            </w:r>
          </w:p>
          <w:p w:rsidR="00D205B8" w:rsidRPr="00D0235B" w:rsidRDefault="00A146F0" w:rsidP="002F1374">
            <w:pPr>
              <w:pStyle w:val="ListParagraph"/>
              <w:numPr>
                <w:ilvl w:val="0"/>
                <w:numId w:val="5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</w:t>
            </w:r>
            <w:r w:rsidR="00D205B8" w:rsidRPr="00D0235B">
              <w:rPr>
                <w:sz w:val="22"/>
                <w:szCs w:val="22"/>
              </w:rPr>
              <w:t xml:space="preserve"> searches for the employee whose information needs modifying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5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The employee’s information is displayed</w:t>
            </w:r>
          </w:p>
          <w:p w:rsidR="00D205B8" w:rsidRPr="00D0235B" w:rsidRDefault="00A146F0" w:rsidP="002F1374">
            <w:pPr>
              <w:pStyle w:val="ListParagraph"/>
              <w:numPr>
                <w:ilvl w:val="0"/>
                <w:numId w:val="5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</w:t>
            </w:r>
            <w:r w:rsidR="00D205B8" w:rsidRPr="00D0235B">
              <w:rPr>
                <w:sz w:val="22"/>
                <w:szCs w:val="22"/>
              </w:rPr>
              <w:t xml:space="preserve"> edits the personal information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5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lastRenderedPageBreak/>
              <w:t>The changes are saved within the database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lastRenderedPageBreak/>
              <w:t>Alternative Flow</w:t>
            </w:r>
          </w:p>
        </w:tc>
        <w:tc>
          <w:tcPr>
            <w:tcW w:w="7475" w:type="dxa"/>
          </w:tcPr>
          <w:p w:rsidR="00D205B8" w:rsidRPr="00D0235B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N/A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Error Flow</w:t>
            </w:r>
          </w:p>
        </w:tc>
        <w:tc>
          <w:tcPr>
            <w:tcW w:w="7475" w:type="dxa"/>
          </w:tcPr>
          <w:p w:rsidR="00D205B8" w:rsidRPr="00D0235B" w:rsidRDefault="00D205B8" w:rsidP="002F1374">
            <w:pPr>
              <w:pStyle w:val="ListParagraph"/>
              <w:numPr>
                <w:ilvl w:val="0"/>
                <w:numId w:val="4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The sought employee is not in the database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The system displays an error and returns to the Staff Menu</w:t>
            </w:r>
          </w:p>
        </w:tc>
      </w:tr>
    </w:tbl>
    <w:p w:rsidR="00D205B8" w:rsidRPr="00D0235B" w:rsidRDefault="00D205B8" w:rsidP="00D205B8">
      <w:pPr>
        <w:spacing w:after="160" w:line="360" w:lineRule="auto"/>
        <w:rPr>
          <w:szCs w:val="22"/>
        </w:rPr>
      </w:pPr>
    </w:p>
    <w:tbl>
      <w:tblPr>
        <w:tblStyle w:val="PlainTable1"/>
        <w:tblW w:w="9360" w:type="dxa"/>
        <w:tblLayout w:type="fixed"/>
        <w:tblLook w:val="0200" w:firstRow="0" w:lastRow="0" w:firstColumn="0" w:lastColumn="0" w:noHBand="1" w:noVBand="0"/>
      </w:tblPr>
      <w:tblGrid>
        <w:gridCol w:w="1885"/>
        <w:gridCol w:w="7475"/>
      </w:tblGrid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466803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 1</w:t>
            </w:r>
            <w:r w:rsidR="00466803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7475" w:type="dxa"/>
          </w:tcPr>
          <w:p w:rsidR="00D205B8" w:rsidRPr="007E3412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7475" w:type="dxa"/>
          </w:tcPr>
          <w:p w:rsidR="00D205B8" w:rsidRPr="00D0235B" w:rsidRDefault="00A146F0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Manager</w:t>
            </w:r>
            <w:r w:rsidR="00D205B8" w:rsidRPr="00D0235B">
              <w:rPr>
                <w:b/>
                <w:sz w:val="22"/>
                <w:szCs w:val="22"/>
              </w:rPr>
              <w:t xml:space="preserve"> updates the items available on the Menu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</w:t>
            </w:r>
          </w:p>
        </w:tc>
        <w:tc>
          <w:tcPr>
            <w:tcW w:w="7475" w:type="dxa"/>
          </w:tcPr>
          <w:p w:rsidR="00D205B8" w:rsidRPr="00D0235B" w:rsidRDefault="00A146F0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</w:t>
            </w:r>
            <w:r w:rsidR="00D205B8" w:rsidRPr="00D0235B">
              <w:rPr>
                <w:sz w:val="22"/>
                <w:szCs w:val="22"/>
              </w:rPr>
              <w:t xml:space="preserve"> wishes to add or remove food items in the Menu that customers can ask Orders to be placed for.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Normal Flow</w:t>
            </w:r>
          </w:p>
        </w:tc>
        <w:tc>
          <w:tcPr>
            <w:tcW w:w="7475" w:type="dxa"/>
          </w:tcPr>
          <w:p w:rsidR="00D205B8" w:rsidRPr="00D0235B" w:rsidRDefault="00A146F0" w:rsidP="002F1374">
            <w:pPr>
              <w:pStyle w:val="ListParagraph"/>
              <w:numPr>
                <w:ilvl w:val="0"/>
                <w:numId w:val="3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</w:t>
            </w:r>
            <w:r w:rsidR="00D205B8" w:rsidRPr="00D0235B">
              <w:rPr>
                <w:sz w:val="22"/>
                <w:szCs w:val="22"/>
              </w:rPr>
              <w:t xml:space="preserve"> is logged in and navigates to the Order Menu.</w:t>
            </w:r>
          </w:p>
          <w:p w:rsidR="00D205B8" w:rsidRPr="00D0235B" w:rsidRDefault="00A146F0" w:rsidP="002F1374">
            <w:pPr>
              <w:pStyle w:val="ListParagraph"/>
              <w:numPr>
                <w:ilvl w:val="0"/>
                <w:numId w:val="3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</w:t>
            </w:r>
            <w:r w:rsidR="00D205B8" w:rsidRPr="00D0235B">
              <w:rPr>
                <w:sz w:val="22"/>
                <w:szCs w:val="22"/>
              </w:rPr>
              <w:t xml:space="preserve"> selects the Items Menu option.</w:t>
            </w:r>
          </w:p>
          <w:p w:rsidR="00D205B8" w:rsidRPr="00D0235B" w:rsidRDefault="00A146F0" w:rsidP="002F1374">
            <w:pPr>
              <w:pStyle w:val="ListParagraph"/>
              <w:numPr>
                <w:ilvl w:val="0"/>
                <w:numId w:val="3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</w:t>
            </w:r>
            <w:r w:rsidR="00D205B8" w:rsidRPr="00D0235B">
              <w:rPr>
                <w:sz w:val="22"/>
                <w:szCs w:val="22"/>
              </w:rPr>
              <w:t xml:space="preserve"> selects the Edit Items Menu option.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3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All items’ name and prices become editable, as well as the possibility to remove them, or add new items.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3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changes are saved within the database. 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Alternative Flow</w:t>
            </w:r>
          </w:p>
        </w:tc>
        <w:tc>
          <w:tcPr>
            <w:tcW w:w="7475" w:type="dxa"/>
          </w:tcPr>
          <w:p w:rsidR="00D205B8" w:rsidRPr="00D0235B" w:rsidRDefault="00D205B8" w:rsidP="00E91AB9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N/A</w:t>
            </w:r>
          </w:p>
        </w:tc>
      </w:tr>
      <w:tr w:rsidR="00D205B8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D205B8" w:rsidRPr="00D0235B" w:rsidRDefault="00D205B8" w:rsidP="00E91AB9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Error Flow</w:t>
            </w:r>
          </w:p>
        </w:tc>
        <w:tc>
          <w:tcPr>
            <w:tcW w:w="7475" w:type="dxa"/>
          </w:tcPr>
          <w:p w:rsidR="00D205B8" w:rsidRPr="00D0235B" w:rsidRDefault="00D205B8" w:rsidP="002F1374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A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or </w:t>
            </w:r>
            <w:r w:rsidR="00A146F0">
              <w:rPr>
                <w:sz w:val="22"/>
                <w:szCs w:val="22"/>
              </w:rPr>
              <w:t>Cook Staff</w:t>
            </w:r>
            <w:r w:rsidRPr="00D0235B">
              <w:rPr>
                <w:sz w:val="22"/>
                <w:szCs w:val="22"/>
              </w:rPr>
              <w:t xml:space="preserve"> member is logged in and selects the Edit Items Menu option.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system displays an error message citing only the </w:t>
            </w:r>
            <w:r w:rsidR="00A146F0">
              <w:rPr>
                <w:sz w:val="22"/>
                <w:szCs w:val="22"/>
              </w:rPr>
              <w:t>Manager</w:t>
            </w:r>
            <w:r w:rsidRPr="00D0235B">
              <w:rPr>
                <w:sz w:val="22"/>
                <w:szCs w:val="22"/>
              </w:rPr>
              <w:t xml:space="preserve"> can edit the Items Menu.</w:t>
            </w:r>
          </w:p>
          <w:p w:rsidR="00D205B8" w:rsidRPr="00D0235B" w:rsidRDefault="00D205B8" w:rsidP="002F1374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System returns to the Items Menu.</w:t>
            </w:r>
          </w:p>
        </w:tc>
      </w:tr>
    </w:tbl>
    <w:p w:rsidR="00D205B8" w:rsidRDefault="00D205B8" w:rsidP="00D205B8">
      <w:pPr>
        <w:spacing w:after="160" w:line="360" w:lineRule="auto"/>
        <w:rPr>
          <w:szCs w:val="22"/>
        </w:rPr>
      </w:pPr>
    </w:p>
    <w:tbl>
      <w:tblPr>
        <w:tblStyle w:val="PlainTable1"/>
        <w:tblW w:w="9360" w:type="dxa"/>
        <w:tblLayout w:type="fixed"/>
        <w:tblLook w:val="0200" w:firstRow="0" w:lastRow="0" w:firstColumn="0" w:lastColumn="0" w:noHBand="1" w:noVBand="0"/>
      </w:tblPr>
      <w:tblGrid>
        <w:gridCol w:w="1885"/>
        <w:gridCol w:w="7475"/>
      </w:tblGrid>
      <w:tr w:rsidR="00C1272E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C1272E" w:rsidRPr="00D0235B" w:rsidRDefault="00C1272E" w:rsidP="00C1272E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 1</w:t>
            </w: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7475" w:type="dxa"/>
          </w:tcPr>
          <w:p w:rsidR="00C1272E" w:rsidRPr="007E3412" w:rsidRDefault="00C1272E" w:rsidP="00A146F0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2E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C1272E" w:rsidRPr="00D0235B" w:rsidRDefault="00C1272E" w:rsidP="00A146F0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7475" w:type="dxa"/>
          </w:tcPr>
          <w:p w:rsidR="00C1272E" w:rsidRPr="00D0235B" w:rsidRDefault="00270663" w:rsidP="00800D58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View Most Popular Items</w:t>
            </w:r>
          </w:p>
        </w:tc>
      </w:tr>
      <w:tr w:rsidR="00C1272E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C1272E" w:rsidRPr="00D0235B" w:rsidRDefault="00C1272E" w:rsidP="00A146F0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</w:t>
            </w:r>
          </w:p>
        </w:tc>
        <w:tc>
          <w:tcPr>
            <w:tcW w:w="7475" w:type="dxa"/>
          </w:tcPr>
          <w:p w:rsidR="00C1272E" w:rsidRPr="00D0235B" w:rsidRDefault="00270663" w:rsidP="00270663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="00A146F0">
              <w:rPr>
                <w:sz w:val="22"/>
                <w:szCs w:val="22"/>
              </w:rPr>
              <w:t>Manager</w:t>
            </w:r>
            <w:r>
              <w:rPr>
                <w:sz w:val="22"/>
                <w:szCs w:val="22"/>
              </w:rPr>
              <w:t xml:space="preserve"> may want to gauge the popularity of certain menu items to figure out how much food stock is needed to fulfill all orders</w:t>
            </w:r>
            <w:r w:rsidR="00C1272E" w:rsidRPr="00D0235B">
              <w:rPr>
                <w:sz w:val="22"/>
                <w:szCs w:val="22"/>
              </w:rPr>
              <w:t>.</w:t>
            </w:r>
          </w:p>
        </w:tc>
      </w:tr>
      <w:tr w:rsidR="00C1272E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C1272E" w:rsidRPr="00D0235B" w:rsidRDefault="00C1272E" w:rsidP="00A146F0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Normal Flow</w:t>
            </w:r>
          </w:p>
        </w:tc>
        <w:tc>
          <w:tcPr>
            <w:tcW w:w="7475" w:type="dxa"/>
          </w:tcPr>
          <w:p w:rsidR="00C1272E" w:rsidRPr="00D0235B" w:rsidRDefault="00A146F0" w:rsidP="002F1374">
            <w:pPr>
              <w:pStyle w:val="ListParagraph"/>
              <w:numPr>
                <w:ilvl w:val="0"/>
                <w:numId w:val="5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</w:t>
            </w:r>
            <w:r w:rsidR="00C1272E" w:rsidRPr="00D0235B">
              <w:rPr>
                <w:sz w:val="22"/>
                <w:szCs w:val="22"/>
              </w:rPr>
              <w:t xml:space="preserve"> is logged in and navigates to the </w:t>
            </w:r>
            <w:r w:rsidR="00270663">
              <w:rPr>
                <w:sz w:val="22"/>
                <w:szCs w:val="22"/>
              </w:rPr>
              <w:t>Statistics menu</w:t>
            </w:r>
            <w:r w:rsidR="00270663" w:rsidRPr="00D0235B">
              <w:rPr>
                <w:sz w:val="22"/>
                <w:szCs w:val="22"/>
              </w:rPr>
              <w:t>.</w:t>
            </w:r>
          </w:p>
          <w:p w:rsidR="00C1272E" w:rsidRDefault="00A146F0" w:rsidP="002F1374">
            <w:pPr>
              <w:pStyle w:val="ListParagraph"/>
              <w:numPr>
                <w:ilvl w:val="0"/>
                <w:numId w:val="5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</w:t>
            </w:r>
            <w:r w:rsidR="00C1272E" w:rsidRPr="00D0235B">
              <w:rPr>
                <w:sz w:val="22"/>
                <w:szCs w:val="22"/>
              </w:rPr>
              <w:t xml:space="preserve"> selects the </w:t>
            </w:r>
            <w:r w:rsidR="00270663">
              <w:rPr>
                <w:sz w:val="22"/>
                <w:szCs w:val="22"/>
              </w:rPr>
              <w:t>Most Popular Items</w:t>
            </w:r>
            <w:r w:rsidR="00C1272E" w:rsidRPr="00D0235B">
              <w:rPr>
                <w:sz w:val="22"/>
                <w:szCs w:val="22"/>
              </w:rPr>
              <w:t xml:space="preserve"> option.</w:t>
            </w:r>
          </w:p>
          <w:p w:rsidR="00270663" w:rsidRPr="00D0235B" w:rsidRDefault="00A146F0" w:rsidP="002F1374">
            <w:pPr>
              <w:pStyle w:val="ListParagraph"/>
              <w:numPr>
                <w:ilvl w:val="0"/>
                <w:numId w:val="5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</w:t>
            </w:r>
            <w:r w:rsidR="00270663">
              <w:rPr>
                <w:sz w:val="22"/>
                <w:szCs w:val="22"/>
              </w:rPr>
              <w:t xml:space="preserve"> can</w:t>
            </w:r>
          </w:p>
          <w:p w:rsidR="00C1272E" w:rsidRPr="00270663" w:rsidRDefault="00C1272E" w:rsidP="00270663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70663">
              <w:rPr>
                <w:szCs w:val="22"/>
              </w:rPr>
              <w:lastRenderedPageBreak/>
              <w:t xml:space="preserve"> </w:t>
            </w:r>
          </w:p>
        </w:tc>
      </w:tr>
      <w:tr w:rsidR="00C1272E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C1272E" w:rsidRPr="00D0235B" w:rsidRDefault="00C1272E" w:rsidP="00A146F0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lastRenderedPageBreak/>
              <w:t>Alternative Flow</w:t>
            </w:r>
          </w:p>
        </w:tc>
        <w:tc>
          <w:tcPr>
            <w:tcW w:w="7475" w:type="dxa"/>
          </w:tcPr>
          <w:p w:rsidR="00270663" w:rsidRPr="00D0235B" w:rsidRDefault="00A146F0" w:rsidP="002F1374">
            <w:pPr>
              <w:pStyle w:val="ListParagraph"/>
              <w:numPr>
                <w:ilvl w:val="0"/>
                <w:numId w:val="5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</w:t>
            </w:r>
            <w:r w:rsidR="00270663" w:rsidRPr="00D0235B">
              <w:rPr>
                <w:sz w:val="22"/>
                <w:szCs w:val="22"/>
              </w:rPr>
              <w:t xml:space="preserve"> is logged in and navigates to the </w:t>
            </w:r>
            <w:r w:rsidR="00270663">
              <w:rPr>
                <w:sz w:val="22"/>
                <w:szCs w:val="22"/>
              </w:rPr>
              <w:t>Statistics menu</w:t>
            </w:r>
            <w:r w:rsidR="00270663" w:rsidRPr="00D0235B">
              <w:rPr>
                <w:sz w:val="22"/>
                <w:szCs w:val="22"/>
              </w:rPr>
              <w:t>.</w:t>
            </w:r>
          </w:p>
          <w:p w:rsidR="00270663" w:rsidRDefault="00A146F0" w:rsidP="002F1374">
            <w:pPr>
              <w:pStyle w:val="ListParagraph"/>
              <w:numPr>
                <w:ilvl w:val="0"/>
                <w:numId w:val="5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</w:t>
            </w:r>
            <w:r w:rsidR="00270663" w:rsidRPr="00D0235B">
              <w:rPr>
                <w:sz w:val="22"/>
                <w:szCs w:val="22"/>
              </w:rPr>
              <w:t xml:space="preserve"> selects the </w:t>
            </w:r>
            <w:r w:rsidR="00270663">
              <w:rPr>
                <w:sz w:val="22"/>
                <w:szCs w:val="22"/>
              </w:rPr>
              <w:t>Most Popular Items</w:t>
            </w:r>
            <w:r w:rsidR="00270663" w:rsidRPr="00D0235B">
              <w:rPr>
                <w:sz w:val="22"/>
                <w:szCs w:val="22"/>
              </w:rPr>
              <w:t xml:space="preserve"> option.</w:t>
            </w:r>
          </w:p>
          <w:p w:rsidR="00C1272E" w:rsidRPr="00270663" w:rsidRDefault="00A146F0" w:rsidP="002F1374">
            <w:pPr>
              <w:pStyle w:val="ListParagraph"/>
              <w:numPr>
                <w:ilvl w:val="0"/>
                <w:numId w:val="5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</w:t>
            </w:r>
            <w:r w:rsidR="00270663">
              <w:rPr>
                <w:sz w:val="22"/>
                <w:szCs w:val="22"/>
              </w:rPr>
              <w:t xml:space="preserve"> clicks on the Sort by Revenue to sort the list by total revenue</w:t>
            </w:r>
          </w:p>
        </w:tc>
      </w:tr>
      <w:tr w:rsidR="00C1272E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C1272E" w:rsidRPr="00D0235B" w:rsidRDefault="00C1272E" w:rsidP="00A146F0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Error Flow</w:t>
            </w:r>
          </w:p>
        </w:tc>
        <w:tc>
          <w:tcPr>
            <w:tcW w:w="7475" w:type="dxa"/>
          </w:tcPr>
          <w:p w:rsidR="00270663" w:rsidRPr="00D0235B" w:rsidRDefault="00270663" w:rsidP="002F1374">
            <w:pPr>
              <w:pStyle w:val="ListParagraph"/>
              <w:numPr>
                <w:ilvl w:val="0"/>
                <w:numId w:val="5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A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or </w:t>
            </w:r>
            <w:r w:rsidR="00A146F0">
              <w:rPr>
                <w:sz w:val="22"/>
                <w:szCs w:val="22"/>
              </w:rPr>
              <w:t>Cook Staff</w:t>
            </w:r>
            <w:r w:rsidRPr="00D0235B">
              <w:rPr>
                <w:sz w:val="22"/>
                <w:szCs w:val="22"/>
              </w:rPr>
              <w:t xml:space="preserve"> member is logged in and </w:t>
            </w:r>
            <w:r>
              <w:rPr>
                <w:sz w:val="22"/>
                <w:szCs w:val="22"/>
              </w:rPr>
              <w:t>accesses the Statistics menu</w:t>
            </w:r>
            <w:r w:rsidRPr="00D0235B">
              <w:rPr>
                <w:sz w:val="22"/>
                <w:szCs w:val="22"/>
              </w:rPr>
              <w:t>.</w:t>
            </w:r>
          </w:p>
          <w:p w:rsidR="00270663" w:rsidRPr="00D0235B" w:rsidRDefault="00270663" w:rsidP="002F1374">
            <w:pPr>
              <w:pStyle w:val="ListParagraph"/>
              <w:numPr>
                <w:ilvl w:val="0"/>
                <w:numId w:val="5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system displays an error message citing only the </w:t>
            </w:r>
            <w:r w:rsidR="00A146F0">
              <w:rPr>
                <w:sz w:val="22"/>
                <w:szCs w:val="22"/>
              </w:rPr>
              <w:t>Manager</w:t>
            </w:r>
            <w:r w:rsidRPr="00D0235B">
              <w:rPr>
                <w:sz w:val="22"/>
                <w:szCs w:val="22"/>
              </w:rPr>
              <w:t xml:space="preserve"> can edit the Items Menu.</w:t>
            </w:r>
          </w:p>
          <w:p w:rsidR="00C1272E" w:rsidRPr="00D0235B" w:rsidRDefault="00270663" w:rsidP="002F1374">
            <w:pPr>
              <w:pStyle w:val="ListParagraph"/>
              <w:numPr>
                <w:ilvl w:val="0"/>
                <w:numId w:val="5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System returns to the Items Menu.</w:t>
            </w:r>
          </w:p>
        </w:tc>
      </w:tr>
    </w:tbl>
    <w:p w:rsidR="00C1272E" w:rsidRDefault="00C1272E" w:rsidP="00D205B8">
      <w:pPr>
        <w:spacing w:after="160" w:line="360" w:lineRule="auto"/>
        <w:rPr>
          <w:szCs w:val="22"/>
        </w:rPr>
      </w:pPr>
    </w:p>
    <w:tbl>
      <w:tblPr>
        <w:tblStyle w:val="PlainTable1"/>
        <w:tblW w:w="9360" w:type="dxa"/>
        <w:tblLayout w:type="fixed"/>
        <w:tblLook w:val="0200" w:firstRow="0" w:lastRow="0" w:firstColumn="0" w:lastColumn="0" w:noHBand="1" w:noVBand="0"/>
      </w:tblPr>
      <w:tblGrid>
        <w:gridCol w:w="1885"/>
        <w:gridCol w:w="7475"/>
      </w:tblGrid>
      <w:tr w:rsidR="00C1272E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C1272E" w:rsidRPr="00D0235B" w:rsidRDefault="00C1272E" w:rsidP="00C1272E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 xml:space="preserve">Story </w:t>
            </w:r>
            <w:r>
              <w:rPr>
                <w:b/>
                <w:sz w:val="22"/>
                <w:szCs w:val="22"/>
              </w:rPr>
              <w:t>20</w:t>
            </w:r>
          </w:p>
        </w:tc>
        <w:tc>
          <w:tcPr>
            <w:tcW w:w="7475" w:type="dxa"/>
          </w:tcPr>
          <w:p w:rsidR="00C1272E" w:rsidRPr="007E3412" w:rsidRDefault="00C1272E" w:rsidP="00A146F0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2E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C1272E" w:rsidRPr="00D0235B" w:rsidRDefault="00C1272E" w:rsidP="00A146F0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7475" w:type="dxa"/>
          </w:tcPr>
          <w:p w:rsidR="00C1272E" w:rsidRPr="00800D58" w:rsidRDefault="00270663" w:rsidP="00800D58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270663">
              <w:rPr>
                <w:b/>
                <w:sz w:val="22"/>
                <w:szCs w:val="22"/>
              </w:rPr>
              <w:t>View Day-to-Day Revenues</w:t>
            </w:r>
          </w:p>
        </w:tc>
      </w:tr>
      <w:tr w:rsidR="00C1272E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C1272E" w:rsidRPr="00D0235B" w:rsidRDefault="00C1272E" w:rsidP="00A146F0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b/>
                <w:sz w:val="22"/>
                <w:szCs w:val="22"/>
              </w:rPr>
              <w:t>Story</w:t>
            </w:r>
          </w:p>
        </w:tc>
        <w:tc>
          <w:tcPr>
            <w:tcW w:w="7475" w:type="dxa"/>
          </w:tcPr>
          <w:p w:rsidR="00C1272E" w:rsidRPr="00D0235B" w:rsidRDefault="00270663" w:rsidP="00270663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="00A146F0">
              <w:rPr>
                <w:sz w:val="22"/>
                <w:szCs w:val="22"/>
              </w:rPr>
              <w:t>Manager</w:t>
            </w:r>
            <w:r>
              <w:rPr>
                <w:sz w:val="22"/>
                <w:szCs w:val="22"/>
              </w:rPr>
              <w:t xml:space="preserve"> may want to view the day-to-day revenues to track the finances of the restaurant.</w:t>
            </w:r>
          </w:p>
        </w:tc>
      </w:tr>
      <w:tr w:rsidR="00C1272E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C1272E" w:rsidRPr="00D0235B" w:rsidRDefault="00C1272E" w:rsidP="00A146F0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Normal Flow</w:t>
            </w:r>
          </w:p>
        </w:tc>
        <w:tc>
          <w:tcPr>
            <w:tcW w:w="7475" w:type="dxa"/>
          </w:tcPr>
          <w:p w:rsidR="00C1272E" w:rsidRPr="00D0235B" w:rsidRDefault="00A146F0" w:rsidP="002F1374">
            <w:pPr>
              <w:pStyle w:val="ListParagraph"/>
              <w:numPr>
                <w:ilvl w:val="0"/>
                <w:numId w:val="4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</w:t>
            </w:r>
            <w:r w:rsidR="00C1272E" w:rsidRPr="00D0235B">
              <w:rPr>
                <w:sz w:val="22"/>
                <w:szCs w:val="22"/>
              </w:rPr>
              <w:t xml:space="preserve"> is logged in and navigates to the</w:t>
            </w:r>
            <w:r w:rsidR="00270663">
              <w:rPr>
                <w:sz w:val="22"/>
                <w:szCs w:val="22"/>
              </w:rPr>
              <w:t xml:space="preserve"> Statistics menu</w:t>
            </w:r>
            <w:r w:rsidR="00C1272E" w:rsidRPr="00D0235B">
              <w:rPr>
                <w:sz w:val="22"/>
                <w:szCs w:val="22"/>
              </w:rPr>
              <w:t>.</w:t>
            </w:r>
          </w:p>
          <w:p w:rsidR="00C1272E" w:rsidRPr="00270663" w:rsidRDefault="00A146F0" w:rsidP="002F1374">
            <w:pPr>
              <w:pStyle w:val="ListParagraph"/>
              <w:numPr>
                <w:ilvl w:val="0"/>
                <w:numId w:val="4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</w:t>
            </w:r>
            <w:r w:rsidR="00C1272E" w:rsidRPr="00D0235B">
              <w:rPr>
                <w:sz w:val="22"/>
                <w:szCs w:val="22"/>
              </w:rPr>
              <w:t xml:space="preserve"> selects the </w:t>
            </w:r>
            <w:r w:rsidR="00270663">
              <w:rPr>
                <w:sz w:val="22"/>
                <w:szCs w:val="22"/>
              </w:rPr>
              <w:t>View Day-to-Day Revenues option</w:t>
            </w:r>
            <w:r w:rsidR="00C1272E" w:rsidRPr="00D0235B">
              <w:rPr>
                <w:sz w:val="22"/>
                <w:szCs w:val="22"/>
              </w:rPr>
              <w:t>.</w:t>
            </w:r>
            <w:r w:rsidR="00270663" w:rsidRPr="00270663">
              <w:rPr>
                <w:sz w:val="22"/>
                <w:szCs w:val="22"/>
              </w:rPr>
              <w:t xml:space="preserve"> </w:t>
            </w:r>
          </w:p>
        </w:tc>
      </w:tr>
      <w:tr w:rsidR="00C1272E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C1272E" w:rsidRPr="00D0235B" w:rsidRDefault="00C1272E" w:rsidP="00A146F0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Alternative Flow</w:t>
            </w:r>
          </w:p>
        </w:tc>
        <w:tc>
          <w:tcPr>
            <w:tcW w:w="7475" w:type="dxa"/>
          </w:tcPr>
          <w:p w:rsidR="00C1272E" w:rsidRPr="00D0235B" w:rsidRDefault="00C1272E" w:rsidP="00A146F0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N/A</w:t>
            </w:r>
          </w:p>
        </w:tc>
      </w:tr>
      <w:tr w:rsidR="00C1272E" w:rsidRPr="007E3412" w:rsidTr="00EB6E2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:rsidR="00C1272E" w:rsidRPr="00D0235B" w:rsidRDefault="00C1272E" w:rsidP="00A146F0">
            <w:pPr>
              <w:spacing w:after="160" w:line="360" w:lineRule="auto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Error Flow</w:t>
            </w:r>
          </w:p>
        </w:tc>
        <w:tc>
          <w:tcPr>
            <w:tcW w:w="7475" w:type="dxa"/>
          </w:tcPr>
          <w:p w:rsidR="00C1272E" w:rsidRPr="00D0235B" w:rsidRDefault="00C1272E" w:rsidP="002F1374">
            <w:pPr>
              <w:pStyle w:val="ListParagraph"/>
              <w:numPr>
                <w:ilvl w:val="0"/>
                <w:numId w:val="5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A </w:t>
            </w:r>
            <w:r w:rsidR="00A146F0">
              <w:rPr>
                <w:sz w:val="22"/>
                <w:szCs w:val="22"/>
              </w:rPr>
              <w:t>Wait Staff</w:t>
            </w:r>
            <w:r w:rsidRPr="00D0235B">
              <w:rPr>
                <w:sz w:val="22"/>
                <w:szCs w:val="22"/>
              </w:rPr>
              <w:t xml:space="preserve"> or </w:t>
            </w:r>
            <w:r w:rsidR="00A146F0">
              <w:rPr>
                <w:sz w:val="22"/>
                <w:szCs w:val="22"/>
              </w:rPr>
              <w:t>Cook Staff</w:t>
            </w:r>
            <w:r w:rsidRPr="00D0235B">
              <w:rPr>
                <w:sz w:val="22"/>
                <w:szCs w:val="22"/>
              </w:rPr>
              <w:t xml:space="preserve"> member is logged in and </w:t>
            </w:r>
            <w:r w:rsidR="00270663">
              <w:rPr>
                <w:sz w:val="22"/>
                <w:szCs w:val="22"/>
              </w:rPr>
              <w:t>accesses the Statistics menu</w:t>
            </w:r>
            <w:r w:rsidR="00270663" w:rsidRPr="00D0235B">
              <w:rPr>
                <w:sz w:val="22"/>
                <w:szCs w:val="22"/>
              </w:rPr>
              <w:t>.</w:t>
            </w:r>
          </w:p>
          <w:p w:rsidR="00C1272E" w:rsidRPr="00D0235B" w:rsidRDefault="00C1272E" w:rsidP="002F1374">
            <w:pPr>
              <w:pStyle w:val="ListParagraph"/>
              <w:numPr>
                <w:ilvl w:val="0"/>
                <w:numId w:val="5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 xml:space="preserve">The system displays an error message citing only the </w:t>
            </w:r>
            <w:r w:rsidR="00A146F0">
              <w:rPr>
                <w:sz w:val="22"/>
                <w:szCs w:val="22"/>
              </w:rPr>
              <w:t>Manager</w:t>
            </w:r>
            <w:r w:rsidRPr="00D0235B">
              <w:rPr>
                <w:sz w:val="22"/>
                <w:szCs w:val="22"/>
              </w:rPr>
              <w:t xml:space="preserve"> can edit the Items Menu.</w:t>
            </w:r>
          </w:p>
          <w:p w:rsidR="00C1272E" w:rsidRPr="00D0235B" w:rsidRDefault="00C1272E" w:rsidP="002F1374">
            <w:pPr>
              <w:pStyle w:val="ListParagraph"/>
              <w:numPr>
                <w:ilvl w:val="0"/>
                <w:numId w:val="5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0235B">
              <w:rPr>
                <w:sz w:val="22"/>
                <w:szCs w:val="22"/>
              </w:rPr>
              <w:t>System returns to the Items Menu.</w:t>
            </w:r>
          </w:p>
        </w:tc>
      </w:tr>
    </w:tbl>
    <w:p w:rsidR="00784C48" w:rsidRPr="00784C48" w:rsidRDefault="00784C48" w:rsidP="00C1272E"/>
    <w:sectPr w:rsidR="00784C48" w:rsidRPr="00784C48" w:rsidSect="00D86782">
      <w:type w:val="continuous"/>
      <w:pgSz w:w="12240" w:h="15840" w:code="1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374" w:rsidRDefault="002F1374" w:rsidP="00A146F0">
      <w:pPr>
        <w:spacing w:after="0" w:line="240" w:lineRule="auto"/>
      </w:pPr>
      <w:r>
        <w:separator/>
      </w:r>
    </w:p>
  </w:endnote>
  <w:endnote w:type="continuationSeparator" w:id="0">
    <w:p w:rsidR="002F1374" w:rsidRDefault="002F1374" w:rsidP="00A14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6F0" w:rsidRPr="00D86782" w:rsidRDefault="00D86782" w:rsidP="00D86782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24C79"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374" w:rsidRDefault="002F1374" w:rsidP="00A146F0">
      <w:pPr>
        <w:spacing w:after="0" w:line="240" w:lineRule="auto"/>
      </w:pPr>
      <w:r>
        <w:separator/>
      </w:r>
    </w:p>
  </w:footnote>
  <w:footnote w:type="continuationSeparator" w:id="0">
    <w:p w:rsidR="002F1374" w:rsidRDefault="002F1374" w:rsidP="00A14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C599C"/>
    <w:multiLevelType w:val="hybridMultilevel"/>
    <w:tmpl w:val="19927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919C6"/>
    <w:multiLevelType w:val="hybridMultilevel"/>
    <w:tmpl w:val="5B9CD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55D0D"/>
    <w:multiLevelType w:val="hybridMultilevel"/>
    <w:tmpl w:val="2D384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7039B"/>
    <w:multiLevelType w:val="hybridMultilevel"/>
    <w:tmpl w:val="5B9CD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57E18"/>
    <w:multiLevelType w:val="hybridMultilevel"/>
    <w:tmpl w:val="474A4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7540D2"/>
    <w:multiLevelType w:val="hybridMultilevel"/>
    <w:tmpl w:val="FC96B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89F50A0"/>
    <w:multiLevelType w:val="hybridMultilevel"/>
    <w:tmpl w:val="BC7C5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D17E7"/>
    <w:multiLevelType w:val="hybridMultilevel"/>
    <w:tmpl w:val="58A04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02766"/>
    <w:multiLevelType w:val="hybridMultilevel"/>
    <w:tmpl w:val="7C4E2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157684"/>
    <w:multiLevelType w:val="hybridMultilevel"/>
    <w:tmpl w:val="F2E4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E50C83"/>
    <w:multiLevelType w:val="hybridMultilevel"/>
    <w:tmpl w:val="846A7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E5192F"/>
    <w:multiLevelType w:val="hybridMultilevel"/>
    <w:tmpl w:val="96105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1248D6"/>
    <w:multiLevelType w:val="hybridMultilevel"/>
    <w:tmpl w:val="1B84E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FF5DA8"/>
    <w:multiLevelType w:val="hybridMultilevel"/>
    <w:tmpl w:val="58A04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775F9F"/>
    <w:multiLevelType w:val="hybridMultilevel"/>
    <w:tmpl w:val="96105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F125B0"/>
    <w:multiLevelType w:val="hybridMultilevel"/>
    <w:tmpl w:val="2970F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C56C66"/>
    <w:multiLevelType w:val="hybridMultilevel"/>
    <w:tmpl w:val="7C4E2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364001"/>
    <w:multiLevelType w:val="hybridMultilevel"/>
    <w:tmpl w:val="5B9CD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55169E"/>
    <w:multiLevelType w:val="hybridMultilevel"/>
    <w:tmpl w:val="9C7A7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526014"/>
    <w:multiLevelType w:val="hybridMultilevel"/>
    <w:tmpl w:val="39865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3A5AD1"/>
    <w:multiLevelType w:val="hybridMultilevel"/>
    <w:tmpl w:val="58A04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9A427E2"/>
    <w:multiLevelType w:val="hybridMultilevel"/>
    <w:tmpl w:val="7CEE5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A12999"/>
    <w:multiLevelType w:val="hybridMultilevel"/>
    <w:tmpl w:val="5B9CD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2D0508"/>
    <w:multiLevelType w:val="hybridMultilevel"/>
    <w:tmpl w:val="496C4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520F5D"/>
    <w:multiLevelType w:val="hybridMultilevel"/>
    <w:tmpl w:val="96105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FDF286B"/>
    <w:multiLevelType w:val="hybridMultilevel"/>
    <w:tmpl w:val="9BE63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2D1B64"/>
    <w:multiLevelType w:val="hybridMultilevel"/>
    <w:tmpl w:val="2D384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63143C"/>
    <w:multiLevelType w:val="hybridMultilevel"/>
    <w:tmpl w:val="1194E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5D56E69"/>
    <w:multiLevelType w:val="hybridMultilevel"/>
    <w:tmpl w:val="1FA43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07E5782"/>
    <w:multiLevelType w:val="hybridMultilevel"/>
    <w:tmpl w:val="2D384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396E36"/>
    <w:multiLevelType w:val="hybridMultilevel"/>
    <w:tmpl w:val="9E687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5784709"/>
    <w:multiLevelType w:val="hybridMultilevel"/>
    <w:tmpl w:val="DA70B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513BA7"/>
    <w:multiLevelType w:val="hybridMultilevel"/>
    <w:tmpl w:val="70F8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5438BB"/>
    <w:multiLevelType w:val="hybridMultilevel"/>
    <w:tmpl w:val="2D384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BE17A1"/>
    <w:multiLevelType w:val="hybridMultilevel"/>
    <w:tmpl w:val="8572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1917D9"/>
    <w:multiLevelType w:val="hybridMultilevel"/>
    <w:tmpl w:val="ABEAA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4E1E61"/>
    <w:multiLevelType w:val="hybridMultilevel"/>
    <w:tmpl w:val="3AFA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352D07"/>
    <w:multiLevelType w:val="hybridMultilevel"/>
    <w:tmpl w:val="52120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5D07B3"/>
    <w:multiLevelType w:val="hybridMultilevel"/>
    <w:tmpl w:val="26AE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AE729C2"/>
    <w:multiLevelType w:val="hybridMultilevel"/>
    <w:tmpl w:val="7C4E2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101868"/>
    <w:multiLevelType w:val="hybridMultilevel"/>
    <w:tmpl w:val="0C00C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8F7C98"/>
    <w:multiLevelType w:val="hybridMultilevel"/>
    <w:tmpl w:val="474A4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591FDB"/>
    <w:multiLevelType w:val="hybridMultilevel"/>
    <w:tmpl w:val="DA70B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A7559EA"/>
    <w:multiLevelType w:val="hybridMultilevel"/>
    <w:tmpl w:val="41A83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6E1277"/>
    <w:multiLevelType w:val="hybridMultilevel"/>
    <w:tmpl w:val="1EF2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FF55FB6"/>
    <w:multiLevelType w:val="hybridMultilevel"/>
    <w:tmpl w:val="16F8A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4077278"/>
    <w:multiLevelType w:val="hybridMultilevel"/>
    <w:tmpl w:val="9DCE6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4680C74"/>
    <w:multiLevelType w:val="hybridMultilevel"/>
    <w:tmpl w:val="5B9CD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9AD276A"/>
    <w:multiLevelType w:val="hybridMultilevel"/>
    <w:tmpl w:val="ABEAA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CCF77F7"/>
    <w:multiLevelType w:val="hybridMultilevel"/>
    <w:tmpl w:val="34EA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E171371"/>
    <w:multiLevelType w:val="hybridMultilevel"/>
    <w:tmpl w:val="0154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EBB0DFA"/>
    <w:multiLevelType w:val="hybridMultilevel"/>
    <w:tmpl w:val="EB84D67A"/>
    <w:lvl w:ilvl="0" w:tplc="206C1236">
      <w:start w:val="1"/>
      <w:numFmt w:val="decimal"/>
      <w:pStyle w:val="UserStory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3"/>
  </w:num>
  <w:num w:numId="3">
    <w:abstractNumId w:val="10"/>
  </w:num>
  <w:num w:numId="4">
    <w:abstractNumId w:val="45"/>
  </w:num>
  <w:num w:numId="5">
    <w:abstractNumId w:val="39"/>
  </w:num>
  <w:num w:numId="6">
    <w:abstractNumId w:val="35"/>
  </w:num>
  <w:num w:numId="7">
    <w:abstractNumId w:val="51"/>
  </w:num>
  <w:num w:numId="8">
    <w:abstractNumId w:val="50"/>
  </w:num>
  <w:num w:numId="9">
    <w:abstractNumId w:val="47"/>
  </w:num>
  <w:num w:numId="10">
    <w:abstractNumId w:val="52"/>
  </w:num>
  <w:num w:numId="11">
    <w:abstractNumId w:val="24"/>
  </w:num>
  <w:num w:numId="12">
    <w:abstractNumId w:val="46"/>
  </w:num>
  <w:num w:numId="13">
    <w:abstractNumId w:val="21"/>
  </w:num>
  <w:num w:numId="14">
    <w:abstractNumId w:val="8"/>
  </w:num>
  <w:num w:numId="15">
    <w:abstractNumId w:val="14"/>
  </w:num>
  <w:num w:numId="16">
    <w:abstractNumId w:val="38"/>
  </w:num>
  <w:num w:numId="17">
    <w:abstractNumId w:val="37"/>
  </w:num>
  <w:num w:numId="18">
    <w:abstractNumId w:val="19"/>
  </w:num>
  <w:num w:numId="19">
    <w:abstractNumId w:val="42"/>
  </w:num>
  <w:num w:numId="20">
    <w:abstractNumId w:val="4"/>
  </w:num>
  <w:num w:numId="21">
    <w:abstractNumId w:val="26"/>
  </w:num>
  <w:num w:numId="22">
    <w:abstractNumId w:val="5"/>
  </w:num>
  <w:num w:numId="23">
    <w:abstractNumId w:val="0"/>
  </w:num>
  <w:num w:numId="24">
    <w:abstractNumId w:val="44"/>
  </w:num>
  <w:num w:numId="25">
    <w:abstractNumId w:val="12"/>
  </w:num>
  <w:num w:numId="26">
    <w:abstractNumId w:val="25"/>
  </w:num>
  <w:num w:numId="27">
    <w:abstractNumId w:val="15"/>
  </w:num>
  <w:num w:numId="28">
    <w:abstractNumId w:val="11"/>
  </w:num>
  <w:num w:numId="29">
    <w:abstractNumId w:val="22"/>
  </w:num>
  <w:num w:numId="30">
    <w:abstractNumId w:val="29"/>
  </w:num>
  <w:num w:numId="31">
    <w:abstractNumId w:val="20"/>
  </w:num>
  <w:num w:numId="32">
    <w:abstractNumId w:val="31"/>
  </w:num>
  <w:num w:numId="33">
    <w:abstractNumId w:val="41"/>
  </w:num>
  <w:num w:numId="34">
    <w:abstractNumId w:val="13"/>
  </w:num>
  <w:num w:numId="35">
    <w:abstractNumId w:val="9"/>
  </w:num>
  <w:num w:numId="36">
    <w:abstractNumId w:val="17"/>
  </w:num>
  <w:num w:numId="37">
    <w:abstractNumId w:val="40"/>
  </w:num>
  <w:num w:numId="38">
    <w:abstractNumId w:val="28"/>
  </w:num>
  <w:num w:numId="39">
    <w:abstractNumId w:val="2"/>
  </w:num>
  <w:num w:numId="40">
    <w:abstractNumId w:val="32"/>
  </w:num>
  <w:num w:numId="41">
    <w:abstractNumId w:val="7"/>
  </w:num>
  <w:num w:numId="42">
    <w:abstractNumId w:val="23"/>
  </w:num>
  <w:num w:numId="43">
    <w:abstractNumId w:val="16"/>
  </w:num>
  <w:num w:numId="44">
    <w:abstractNumId w:val="48"/>
  </w:num>
  <w:num w:numId="45">
    <w:abstractNumId w:val="3"/>
  </w:num>
  <w:num w:numId="46">
    <w:abstractNumId w:val="1"/>
  </w:num>
  <w:num w:numId="47">
    <w:abstractNumId w:val="49"/>
  </w:num>
  <w:num w:numId="48">
    <w:abstractNumId w:val="36"/>
  </w:num>
  <w:num w:numId="49">
    <w:abstractNumId w:val="30"/>
  </w:num>
  <w:num w:numId="50">
    <w:abstractNumId w:val="34"/>
  </w:num>
  <w:num w:numId="51">
    <w:abstractNumId w:val="18"/>
  </w:num>
  <w:num w:numId="52">
    <w:abstractNumId w:val="27"/>
  </w:num>
  <w:num w:numId="53">
    <w:abstractNumId w:val="4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20"/>
    <w:rsid w:val="00270663"/>
    <w:rsid w:val="00283272"/>
    <w:rsid w:val="002F1374"/>
    <w:rsid w:val="003860BF"/>
    <w:rsid w:val="00466803"/>
    <w:rsid w:val="00784C48"/>
    <w:rsid w:val="007B2A1A"/>
    <w:rsid w:val="00800D58"/>
    <w:rsid w:val="00824C79"/>
    <w:rsid w:val="008B5A20"/>
    <w:rsid w:val="00A146F0"/>
    <w:rsid w:val="00B6361C"/>
    <w:rsid w:val="00BD3B9C"/>
    <w:rsid w:val="00C1272E"/>
    <w:rsid w:val="00D0235B"/>
    <w:rsid w:val="00D205B8"/>
    <w:rsid w:val="00D86782"/>
    <w:rsid w:val="00E64EBC"/>
    <w:rsid w:val="00E91AB9"/>
    <w:rsid w:val="00EB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EC1E83-8720-43D1-9FE3-9C956F0C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20"/>
    <w:rPr>
      <w:rFonts w:eastAsiaTheme="minorHAnsi"/>
      <w:color w:val="404040" w:themeColor="text1" w:themeTint="BF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C48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C48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C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784C4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84C4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84C48"/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A20"/>
    <w:rPr>
      <w:rFonts w:eastAsiaTheme="minorHAnsi"/>
      <w:color w:val="404040" w:themeColor="text1" w:themeTint="BF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8B5A20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783F04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B5A20"/>
    <w:rPr>
      <w:rFonts w:asciiTheme="majorHAnsi" w:eastAsiaTheme="majorEastAsia" w:hAnsiTheme="majorHAnsi" w:cstheme="majorBidi"/>
      <w:noProof/>
      <w:color w:val="783F04" w:themeColor="accent1" w:themeShade="8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B5A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5A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5A2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5A20"/>
    <w:rPr>
      <w:color w:val="6B9F25" w:themeColor="hyperlink"/>
      <w:u w:val="single"/>
    </w:rPr>
  </w:style>
  <w:style w:type="paragraph" w:customStyle="1" w:styleId="UserStory">
    <w:name w:val="User Story"/>
    <w:basedOn w:val="Heading2"/>
    <w:link w:val="UserStoryChar"/>
    <w:rsid w:val="00784C48"/>
    <w:pPr>
      <w:numPr>
        <w:numId w:val="10"/>
      </w:numPr>
    </w:pPr>
  </w:style>
  <w:style w:type="table" w:styleId="PlainTable1">
    <w:name w:val="Plain Table 1"/>
    <w:basedOn w:val="TableNormal"/>
    <w:uiPriority w:val="41"/>
    <w:rsid w:val="00784C48"/>
    <w:pPr>
      <w:spacing w:after="0" w:line="240" w:lineRule="auto"/>
    </w:pPr>
    <w:rPr>
      <w:rFonts w:eastAsiaTheme="minorHAnsi"/>
      <w:color w:val="404040" w:themeColor="text1" w:themeTint="BF"/>
      <w:sz w:val="18"/>
      <w:szCs w:val="20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serStoryChar">
    <w:name w:val="User Story Char"/>
    <w:basedOn w:val="Heading2Char"/>
    <w:link w:val="UserStory"/>
    <w:rsid w:val="00784C4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A14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yom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D07"/>
    <w:rsid w:val="009E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43A24C2C8042F3AC7C4173DB628CB5">
    <w:name w:val="F343A24C2C8042F3AC7C4173DB628CB5"/>
    <w:rsid w:val="009E4D07"/>
  </w:style>
  <w:style w:type="paragraph" w:customStyle="1" w:styleId="5640CF3218FB4A6ABC0299F598756E1C">
    <w:name w:val="5640CF3218FB4A6ABC0299F598756E1C"/>
    <w:rsid w:val="009E4D07"/>
  </w:style>
  <w:style w:type="paragraph" w:customStyle="1" w:styleId="CE9B7BC44F3642B5A169EF80FF79D55C">
    <w:name w:val="CE9B7BC44F3642B5A169EF80FF79D55C"/>
    <w:rsid w:val="009E4D07"/>
  </w:style>
  <w:style w:type="paragraph" w:customStyle="1" w:styleId="D2DA38925C3E4C7582352940E89CE6AF">
    <w:name w:val="D2DA38925C3E4C7582352940E89CE6AF"/>
    <w:rsid w:val="009E4D07"/>
  </w:style>
  <w:style w:type="paragraph" w:customStyle="1" w:styleId="842214F388974404B36F0CD1710740CE">
    <w:name w:val="842214F388974404B36F0CD1710740CE"/>
    <w:rsid w:val="009E4D07"/>
  </w:style>
  <w:style w:type="paragraph" w:customStyle="1" w:styleId="551DFB062FFE4759A3DF6AFE626AF84C">
    <w:name w:val="551DFB062FFE4759A3DF6AFE626AF84C"/>
    <w:rsid w:val="009E4D07"/>
  </w:style>
  <w:style w:type="paragraph" w:customStyle="1" w:styleId="E0A69AB501424958B49ED10DE8B50587">
    <w:name w:val="E0A69AB501424958B49ED10DE8B50587"/>
    <w:rsid w:val="009E4D07"/>
  </w:style>
  <w:style w:type="paragraph" w:customStyle="1" w:styleId="EEF5F878BB324317B60AB2C157025D26">
    <w:name w:val="EEF5F878BB324317B60AB2C157025D26"/>
    <w:rsid w:val="009E4D07"/>
  </w:style>
  <w:style w:type="paragraph" w:customStyle="1" w:styleId="17817D7374A14EACB438061AD263F6E7">
    <w:name w:val="17817D7374A14EACB438061AD263F6E7"/>
    <w:rsid w:val="009E4D07"/>
  </w:style>
  <w:style w:type="paragraph" w:customStyle="1" w:styleId="8A81F8591BB849C9993338089D3ECB88">
    <w:name w:val="8A81F8591BB849C9993338089D3ECB88"/>
    <w:rsid w:val="009E4D07"/>
  </w:style>
  <w:style w:type="paragraph" w:customStyle="1" w:styleId="95C898A404C74D44A978EEE84E01F27A">
    <w:name w:val="95C898A404C74D44A978EEE84E01F27A"/>
    <w:rsid w:val="009E4D07"/>
  </w:style>
  <w:style w:type="paragraph" w:customStyle="1" w:styleId="9681EEBB74CF4334A4A290C26CA3004D">
    <w:name w:val="9681EEBB74CF4334A4A290C26CA3004D"/>
    <w:rsid w:val="009E4D07"/>
  </w:style>
  <w:style w:type="paragraph" w:customStyle="1" w:styleId="B5214805ADFA4860A79A947662379EAF">
    <w:name w:val="B5214805ADFA4860A79A947662379EAF"/>
    <w:rsid w:val="009E4D07"/>
  </w:style>
  <w:style w:type="paragraph" w:customStyle="1" w:styleId="927B138AC1F14B7BA1F82E104C5991C3">
    <w:name w:val="927B138AC1F14B7BA1F82E104C5991C3"/>
    <w:rsid w:val="009E4D07"/>
  </w:style>
  <w:style w:type="paragraph" w:customStyle="1" w:styleId="98620357246E46F2977F597CF0181A8A">
    <w:name w:val="98620357246E46F2977F597CF0181A8A"/>
    <w:rsid w:val="009E4D07"/>
  </w:style>
  <w:style w:type="paragraph" w:customStyle="1" w:styleId="889D529970F845778EF5F86256BF959F">
    <w:name w:val="889D529970F845778EF5F86256BF959F"/>
    <w:rsid w:val="009E4D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2014-01-19T00:00:00</PublishDate>
  <Abstract>ECSE 428 – Software Engineering Practice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9C22A6C7-429E-4505-980C-D74379846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291</TotalTime>
  <Pages>20</Pages>
  <Words>3645</Words>
  <Characters>20777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Backlog: Restaurant Management System</vt:lpstr>
    </vt:vector>
  </TitlesOfParts>
  <Company/>
  <LinksUpToDate>false</LinksUpToDate>
  <CharactersWithSpaces>24374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Backlog: Restaurant Management System</dc:title>
  <dc:creator>Payom Meshgin</dc:creator>
  <cp:keywords/>
  <cp:lastModifiedBy>Payom Meshgin</cp:lastModifiedBy>
  <cp:revision>13</cp:revision>
  <dcterms:created xsi:type="dcterms:W3CDTF">2014-01-19T22:11:00Z</dcterms:created>
  <dcterms:modified xsi:type="dcterms:W3CDTF">2014-01-20T03:05:00Z</dcterms:modified>
  <cp:category>ECSE 428 – Software Engineering Practice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